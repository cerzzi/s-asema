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09BD1" w14:textId="77777777" w:rsidR="008710CC" w:rsidRPr="004B137C" w:rsidRDefault="008710CC" w:rsidP="008710CC">
      <w:pPr>
        <w:pStyle w:val="BalloonText"/>
        <w:rPr>
          <w:rFonts w:ascii="Arial" w:hAnsi="Arial" w:cs="Arial"/>
        </w:rPr>
      </w:pPr>
      <w:r w:rsidRPr="004B137C">
        <w:rPr>
          <w:rFonts w:ascii="Arial" w:hAnsi="Arial" w:cs="Arial"/>
          <w:noProof/>
          <w:lang w:eastAsia="fi-FI"/>
        </w:rPr>
        <w:drawing>
          <wp:anchor distT="0" distB="0" distL="114300" distR="114300" simplePos="0" relativeHeight="251658240" behindDoc="1" locked="1" layoutInCell="1" allowOverlap="1" wp14:anchorId="39C7A022" wp14:editId="3A56FF16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6AA6B" w14:textId="77777777" w:rsidR="008710CC" w:rsidRPr="004B137C" w:rsidRDefault="008710CC" w:rsidP="008710CC">
      <w:pPr>
        <w:pStyle w:val="kansiopnimi18pt"/>
        <w:ind w:left="0"/>
        <w:jc w:val="left"/>
        <w:rPr>
          <w:rFonts w:cs="Arial"/>
        </w:rPr>
      </w:pPr>
    </w:p>
    <w:p w14:paraId="0214B0B4" w14:textId="77777777" w:rsidR="008710CC" w:rsidRPr="004B137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ECB972B" w14:textId="77777777" w:rsidR="008710CC" w:rsidRPr="004B137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13734C28" w14:textId="77777777" w:rsidR="008710CC" w:rsidRPr="004B137C" w:rsidRDefault="00F91BF6" w:rsidP="00F91BF6">
      <w:pPr>
        <w:pStyle w:val="kansiopnimi18pt"/>
        <w:tabs>
          <w:tab w:val="left" w:pos="2670"/>
        </w:tabs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  <w:r w:rsidRPr="004B137C">
        <w:rPr>
          <w:rFonts w:cs="Arial"/>
          <w:color w:val="FFFFFF" w:themeColor="background1"/>
          <w:sz w:val="44"/>
          <w:szCs w:val="44"/>
        </w:rPr>
        <w:tab/>
      </w:r>
    </w:p>
    <w:p w14:paraId="493D446A" w14:textId="77777777" w:rsidR="008710CC" w:rsidRPr="004B137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E7684F4" w14:textId="77777777" w:rsidR="008710CC" w:rsidRPr="004B137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33D75471" w14:textId="77777777" w:rsidR="008710CC" w:rsidRPr="004B137C" w:rsidRDefault="00A164B9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>
        <w:rPr>
          <w:rFonts w:cs="Arial"/>
          <w:color w:val="4E008E" w:themeColor="text1"/>
          <w:sz w:val="52"/>
          <w:szCs w:val="52"/>
        </w:rPr>
        <w:t>Lämpötila(A) ja tuulen nopeus(D)</w:t>
      </w:r>
      <w:r w:rsidR="008710CC" w:rsidRPr="004B137C">
        <w:rPr>
          <w:rFonts w:cs="Arial"/>
          <w:color w:val="4E008E" w:themeColor="text1"/>
          <w:sz w:val="44"/>
          <w:szCs w:val="44"/>
        </w:rPr>
        <w:br/>
      </w:r>
    </w:p>
    <w:p w14:paraId="66CF37AF" w14:textId="77777777" w:rsidR="00FF064F" w:rsidRPr="004B137C" w:rsidRDefault="00A164B9" w:rsidP="00FF064F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Niko Lappalainen</w:t>
      </w:r>
      <w:r w:rsidR="008710CC" w:rsidRPr="004B137C">
        <w:rPr>
          <w:rFonts w:cs="Arial"/>
          <w:color w:val="171717" w:themeColor="text2" w:themeShade="1A"/>
        </w:rPr>
        <w:br/>
      </w:r>
      <w:r>
        <w:rPr>
          <w:rFonts w:cs="Arial"/>
          <w:color w:val="171717" w:themeColor="text2" w:themeShade="1A"/>
        </w:rPr>
        <w:t>Jouni Suosola</w:t>
      </w:r>
      <w:r w:rsidR="00B90151" w:rsidRPr="004B137C">
        <w:rPr>
          <w:rFonts w:cs="Arial"/>
          <w:color w:val="171717" w:themeColor="text2" w:themeShade="1A"/>
        </w:rPr>
        <w:t xml:space="preserve"> </w:t>
      </w:r>
      <w:r w:rsidR="00266007" w:rsidRPr="004B137C">
        <w:rPr>
          <w:rFonts w:cs="Arial"/>
          <w:color w:val="171717" w:themeColor="text2" w:themeShade="1A"/>
        </w:rPr>
        <w:br/>
      </w:r>
      <w:r>
        <w:rPr>
          <w:rFonts w:cs="Arial"/>
          <w:color w:val="171717" w:themeColor="text2" w:themeShade="1A"/>
        </w:rPr>
        <w:t>Santeri Suominen</w:t>
      </w:r>
    </w:p>
    <w:p w14:paraId="36981D1A" w14:textId="77777777" w:rsidR="008710CC" w:rsidRPr="004B137C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04A130D6" w14:textId="77777777" w:rsidR="008710CC" w:rsidRPr="004B137C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36DB32AC" w14:textId="77777777" w:rsidR="004A0571" w:rsidRPr="004B137C" w:rsidRDefault="004A05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1233BB6A" w14:textId="77777777" w:rsidR="004A0571" w:rsidRPr="004B137C" w:rsidRDefault="004A05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65A99D8F" w14:textId="77777777" w:rsidR="008710CC" w:rsidRPr="004B137C" w:rsidRDefault="004A05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4B137C">
        <w:rPr>
          <w:rFonts w:cs="Arial"/>
          <w:color w:val="171717" w:themeColor="text2" w:themeShade="1A"/>
        </w:rPr>
        <w:t>Tekninen dokumentti</w:t>
      </w:r>
    </w:p>
    <w:p w14:paraId="370E5ECD" w14:textId="77777777" w:rsidR="008710CC" w:rsidRPr="004B137C" w:rsidRDefault="00266007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4B137C">
        <w:rPr>
          <w:rFonts w:cs="Arial"/>
          <w:color w:val="171717" w:themeColor="text2" w:themeShade="1A"/>
        </w:rPr>
        <w:t>K</w:t>
      </w:r>
      <w:r w:rsidR="003A72B0" w:rsidRPr="004B137C">
        <w:rPr>
          <w:rFonts w:cs="Arial"/>
          <w:color w:val="171717" w:themeColor="text2" w:themeShade="1A"/>
        </w:rPr>
        <w:t>uu</w:t>
      </w:r>
      <w:r w:rsidRPr="004B137C">
        <w:rPr>
          <w:rFonts w:cs="Arial"/>
          <w:color w:val="171717" w:themeColor="text2" w:themeShade="1A"/>
        </w:rPr>
        <w:t>kausi</w:t>
      </w:r>
      <w:r w:rsidR="008710CC" w:rsidRPr="004B137C">
        <w:rPr>
          <w:rFonts w:cs="Arial"/>
          <w:color w:val="171717" w:themeColor="text2" w:themeShade="1A"/>
        </w:rPr>
        <w:t xml:space="preserve"> 202</w:t>
      </w:r>
      <w:r w:rsidR="00C4775C">
        <w:rPr>
          <w:rFonts w:cs="Arial"/>
          <w:color w:val="171717" w:themeColor="text2" w:themeShade="1A"/>
        </w:rPr>
        <w:t>5</w:t>
      </w:r>
    </w:p>
    <w:p w14:paraId="3D57AEDF" w14:textId="77777777" w:rsidR="008710CC" w:rsidRPr="004B137C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67DC7707" w14:textId="77777777" w:rsidR="008710CC" w:rsidRPr="004B137C" w:rsidRDefault="006E00CB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4B137C">
        <w:rPr>
          <w:rFonts w:cs="Arial"/>
          <w:color w:val="171717" w:themeColor="text2" w:themeShade="1A"/>
        </w:rPr>
        <w:t>Insinööri</w:t>
      </w:r>
    </w:p>
    <w:p w14:paraId="0FCF3577" w14:textId="77777777" w:rsidR="008710CC" w:rsidRPr="004B137C" w:rsidRDefault="006E00CB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4B137C">
        <w:rPr>
          <w:rFonts w:cs="Arial"/>
          <w:color w:val="171717" w:themeColor="text2" w:themeShade="1A"/>
        </w:rPr>
        <w:t>Tietotekniikan tutkinto-ohjelma</w:t>
      </w:r>
    </w:p>
    <w:p w14:paraId="1B42DB9E" w14:textId="77777777" w:rsidR="00A5396E" w:rsidRPr="004B137C" w:rsidRDefault="00A5396E" w:rsidP="00F91BF6">
      <w:pPr>
        <w:pStyle w:val="tiivistelmaotsikko"/>
        <w:ind w:left="-1304" w:right="1134"/>
        <w:jc w:val="center"/>
        <w:rPr>
          <w:rFonts w:cs="Arial"/>
        </w:rPr>
      </w:pPr>
    </w:p>
    <w:p w14:paraId="6EEFF784" w14:textId="77777777" w:rsidR="00A5396E" w:rsidRPr="004B137C" w:rsidRDefault="00A5396E">
      <w:pPr>
        <w:spacing w:line="240" w:lineRule="auto"/>
        <w:jc w:val="left"/>
        <w:rPr>
          <w:rFonts w:cs="Arial"/>
          <w:b/>
        </w:rPr>
      </w:pPr>
    </w:p>
    <w:p w14:paraId="06F768DC" w14:textId="77777777" w:rsidR="00B24A48" w:rsidRPr="004B137C" w:rsidRDefault="00733BBC" w:rsidP="007964D3">
      <w:pPr>
        <w:pStyle w:val="lyhenteetotsikko"/>
        <w:rPr>
          <w:rFonts w:cs="Arial"/>
          <w:noProof/>
          <w:szCs w:val="24"/>
        </w:rPr>
      </w:pPr>
      <w:r w:rsidRPr="004B137C">
        <w:rPr>
          <w:rFonts w:cs="Arial"/>
          <w:szCs w:val="24"/>
        </w:rPr>
        <w:t>SISÄLLYS</w:t>
      </w:r>
      <w:r w:rsidR="00195EB9" w:rsidRPr="004B137C">
        <w:rPr>
          <w:rFonts w:cs="Arial"/>
          <w:szCs w:val="24"/>
        </w:rPr>
        <w:fldChar w:fldCharType="begin"/>
      </w:r>
      <w:r w:rsidR="00C16B4B" w:rsidRPr="004B137C">
        <w:rPr>
          <w:rFonts w:cs="Arial"/>
          <w:szCs w:val="24"/>
        </w:rPr>
        <w:instrText xml:space="preserve"> TOC \o "1-3" \h \z \u </w:instrText>
      </w:r>
      <w:r w:rsidR="00195EB9" w:rsidRPr="004B137C">
        <w:rPr>
          <w:rFonts w:cs="Arial"/>
          <w:szCs w:val="24"/>
        </w:rPr>
        <w:fldChar w:fldCharType="separate"/>
      </w:r>
    </w:p>
    <w:p w14:paraId="5C7E7498" w14:textId="77777777" w:rsidR="00B24A48" w:rsidRPr="004B137C" w:rsidRDefault="00B24A48">
      <w:pPr>
        <w:pStyle w:val="TOC1"/>
        <w:rPr>
          <w:rFonts w:eastAsiaTheme="minorEastAsia" w:cs="Arial"/>
          <w:noProof/>
          <w:szCs w:val="24"/>
          <w:lang w:eastAsia="fi-FI"/>
        </w:rPr>
      </w:pPr>
      <w:hyperlink w:anchor="_Toc156561560" w:history="1">
        <w:r w:rsidRPr="004B137C">
          <w:rPr>
            <w:rStyle w:val="Hyperlink"/>
            <w:rFonts w:cs="Arial"/>
            <w:noProof/>
            <w:szCs w:val="24"/>
          </w:rPr>
          <w:t>1</w:t>
        </w:r>
        <w:r w:rsidRPr="004B137C">
          <w:rPr>
            <w:rFonts w:eastAsiaTheme="minorEastAsia" w:cs="Arial"/>
            <w:noProof/>
            <w:szCs w:val="24"/>
            <w:lang w:eastAsia="fi-FI"/>
          </w:rPr>
          <w:tab/>
        </w:r>
        <w:r w:rsidRPr="004B137C">
          <w:rPr>
            <w:rStyle w:val="Hyperlink"/>
            <w:rFonts w:cs="Arial"/>
            <w:noProof/>
            <w:szCs w:val="24"/>
          </w:rPr>
          <w:t>Hardware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_Toc156561560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3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7A4BDFA7" w14:textId="77777777" w:rsidR="00B24A48" w:rsidRPr="004B137C" w:rsidRDefault="00B24A48">
      <w:pPr>
        <w:pStyle w:val="TOC2"/>
        <w:rPr>
          <w:rFonts w:eastAsiaTheme="minorEastAsia" w:cs="Arial"/>
          <w:noProof/>
          <w:szCs w:val="24"/>
          <w:lang w:eastAsia="fi-FI"/>
        </w:rPr>
      </w:pPr>
      <w:hyperlink w:anchor="_Toc156561561" w:history="1">
        <w:r w:rsidRPr="004B137C">
          <w:rPr>
            <w:rStyle w:val="Hyperlink"/>
            <w:rFonts w:cs="Arial"/>
            <w:noProof/>
            <w:szCs w:val="24"/>
          </w:rPr>
          <w:t>1.1 Analoginen signaali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_Toc156561561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3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4BD01436" w14:textId="77777777" w:rsidR="00B24A48" w:rsidRPr="004B137C" w:rsidRDefault="00B24A48">
      <w:pPr>
        <w:pStyle w:val="TOC3"/>
        <w:rPr>
          <w:rFonts w:eastAsiaTheme="minorEastAsia" w:cs="Arial"/>
          <w:noProof/>
          <w:szCs w:val="24"/>
          <w:lang w:eastAsia="fi-FI"/>
        </w:rPr>
      </w:pPr>
      <w:hyperlink w:anchor="_Toc156561562" w:history="1">
        <w:r w:rsidRPr="004B137C">
          <w:rPr>
            <w:rStyle w:val="Hyperlink"/>
            <w:rFonts w:cs="Arial"/>
            <w:noProof/>
            <w:szCs w:val="24"/>
          </w:rPr>
          <w:t>1.1.1 Kytkentä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_Toc156561562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3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08A42FEA" w14:textId="77777777" w:rsidR="00B24A48" w:rsidRPr="004B137C" w:rsidRDefault="00B24A48">
      <w:pPr>
        <w:pStyle w:val="TOC3"/>
        <w:rPr>
          <w:rFonts w:eastAsiaTheme="minorEastAsia" w:cs="Arial"/>
          <w:noProof/>
          <w:szCs w:val="24"/>
          <w:lang w:eastAsia="fi-FI"/>
        </w:rPr>
      </w:pPr>
      <w:hyperlink w:anchor="_Toc156561563" w:history="1">
        <w:r w:rsidRPr="004B137C">
          <w:rPr>
            <w:rStyle w:val="Hyperlink"/>
            <w:rFonts w:cs="Arial"/>
            <w:noProof/>
            <w:szCs w:val="24"/>
          </w:rPr>
          <w:t>1.1.2 Simulointi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_Toc156561563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3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1DCEE4C0" w14:textId="77777777" w:rsidR="00B24A48" w:rsidRPr="004B137C" w:rsidRDefault="00B24A48">
      <w:pPr>
        <w:pStyle w:val="TOC3"/>
        <w:rPr>
          <w:rFonts w:eastAsiaTheme="minorEastAsia" w:cs="Arial"/>
          <w:noProof/>
          <w:szCs w:val="24"/>
          <w:lang w:eastAsia="fi-FI"/>
        </w:rPr>
      </w:pPr>
      <w:hyperlink w:anchor="_Toc156561564" w:history="1">
        <w:r w:rsidRPr="004B137C">
          <w:rPr>
            <w:rStyle w:val="Hyperlink"/>
            <w:rFonts w:cs="Arial"/>
            <w:noProof/>
            <w:szCs w:val="24"/>
          </w:rPr>
          <w:t>1.1.3 Verifiointi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_Toc156561564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3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252A4AD4" w14:textId="77777777" w:rsidR="00B24A48" w:rsidRPr="004B137C" w:rsidRDefault="00B24A48">
      <w:pPr>
        <w:pStyle w:val="TOC2"/>
        <w:rPr>
          <w:rFonts w:eastAsiaTheme="minorEastAsia" w:cs="Arial"/>
          <w:noProof/>
          <w:szCs w:val="24"/>
          <w:lang w:eastAsia="fi-FI"/>
        </w:rPr>
      </w:pPr>
      <w:hyperlink w:anchor="_Toc156561565" w:history="1">
        <w:r w:rsidRPr="004B137C">
          <w:rPr>
            <w:rStyle w:val="Hyperlink"/>
            <w:rFonts w:cs="Arial"/>
            <w:noProof/>
            <w:szCs w:val="24"/>
          </w:rPr>
          <w:t>1.2 Digitaalinen signaali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_Toc156561565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4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62857FE1" w14:textId="77777777" w:rsidR="00B24A48" w:rsidRPr="004B137C" w:rsidRDefault="00B24A48">
      <w:pPr>
        <w:pStyle w:val="TOC3"/>
        <w:rPr>
          <w:rFonts w:eastAsiaTheme="minorEastAsia" w:cs="Arial"/>
          <w:noProof/>
          <w:szCs w:val="24"/>
          <w:lang w:eastAsia="fi-FI"/>
        </w:rPr>
      </w:pPr>
      <w:hyperlink w:anchor="_Toc156561566" w:history="1">
        <w:r w:rsidRPr="004B137C">
          <w:rPr>
            <w:rStyle w:val="Hyperlink"/>
            <w:rFonts w:cs="Arial"/>
            <w:noProof/>
            <w:szCs w:val="24"/>
          </w:rPr>
          <w:t>1.2.1 Kytkentä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_Toc156561566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4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3687C4EA" w14:textId="77777777" w:rsidR="00B24A48" w:rsidRPr="004B137C" w:rsidRDefault="00B24A48">
      <w:pPr>
        <w:pStyle w:val="TOC3"/>
        <w:rPr>
          <w:rFonts w:eastAsiaTheme="minorEastAsia" w:cs="Arial"/>
          <w:noProof/>
          <w:szCs w:val="24"/>
          <w:lang w:eastAsia="fi-FI"/>
        </w:rPr>
      </w:pPr>
      <w:hyperlink w:anchor="_Toc156561567" w:history="1">
        <w:r w:rsidRPr="004B137C">
          <w:rPr>
            <w:rStyle w:val="Hyperlink"/>
            <w:rFonts w:cs="Arial"/>
            <w:noProof/>
            <w:szCs w:val="24"/>
          </w:rPr>
          <w:t>1.2.2 Simulointi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_Toc156561567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4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119A073F" w14:textId="77777777" w:rsidR="00B24A48" w:rsidRPr="004B137C" w:rsidRDefault="00B24A48">
      <w:pPr>
        <w:pStyle w:val="TOC3"/>
        <w:rPr>
          <w:rFonts w:eastAsiaTheme="minorEastAsia" w:cs="Arial"/>
          <w:noProof/>
          <w:szCs w:val="24"/>
          <w:lang w:eastAsia="fi-FI"/>
        </w:rPr>
      </w:pPr>
      <w:hyperlink w:anchor="_Toc156561568" w:history="1">
        <w:r w:rsidRPr="004B137C">
          <w:rPr>
            <w:rStyle w:val="Hyperlink"/>
            <w:rFonts w:cs="Arial"/>
            <w:noProof/>
            <w:szCs w:val="24"/>
          </w:rPr>
          <w:t>1.2.3 Verifiointi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_Toc156561568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4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5D14C53D" w14:textId="77777777" w:rsidR="00B24A48" w:rsidRPr="004B137C" w:rsidRDefault="00B24A48">
      <w:pPr>
        <w:pStyle w:val="TOC1"/>
        <w:rPr>
          <w:rFonts w:eastAsiaTheme="minorEastAsia" w:cs="Arial"/>
          <w:noProof/>
          <w:szCs w:val="24"/>
          <w:lang w:eastAsia="fi-FI"/>
        </w:rPr>
      </w:pPr>
      <w:hyperlink w:anchor="_Toc156561569" w:history="1">
        <w:r w:rsidRPr="004B137C">
          <w:rPr>
            <w:rStyle w:val="Hyperlink"/>
            <w:rFonts w:cs="Arial"/>
            <w:noProof/>
            <w:szCs w:val="24"/>
          </w:rPr>
          <w:t>2</w:t>
        </w:r>
        <w:r w:rsidRPr="004B137C">
          <w:rPr>
            <w:rFonts w:eastAsiaTheme="minorEastAsia" w:cs="Arial"/>
            <w:noProof/>
            <w:szCs w:val="24"/>
            <w:lang w:eastAsia="fi-FI"/>
          </w:rPr>
          <w:tab/>
        </w:r>
        <w:r w:rsidRPr="004B137C">
          <w:rPr>
            <w:rStyle w:val="Hyperlink"/>
            <w:rFonts w:cs="Arial"/>
            <w:noProof/>
            <w:szCs w:val="24"/>
          </w:rPr>
          <w:t>Software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_Toc156561569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5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00DFAEB3" w14:textId="77777777" w:rsidR="00B24A48" w:rsidRPr="004B137C" w:rsidRDefault="00B24A48">
      <w:pPr>
        <w:pStyle w:val="TOC2"/>
        <w:rPr>
          <w:rFonts w:eastAsiaTheme="minorEastAsia" w:cs="Arial"/>
          <w:noProof/>
          <w:szCs w:val="24"/>
          <w:lang w:eastAsia="fi-FI"/>
        </w:rPr>
      </w:pPr>
      <w:hyperlink w:anchor="_Toc156561570" w:history="1">
        <w:r w:rsidRPr="004B137C">
          <w:rPr>
            <w:rStyle w:val="Hyperlink"/>
            <w:rFonts w:cs="Arial"/>
            <w:noProof/>
            <w:szCs w:val="24"/>
          </w:rPr>
          <w:t>2.1 Koodi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_Toc156561570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5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203DADF8" w14:textId="77777777" w:rsidR="00B24A48" w:rsidRPr="004B137C" w:rsidRDefault="00B24A48">
      <w:pPr>
        <w:pStyle w:val="TOC2"/>
        <w:rPr>
          <w:rFonts w:eastAsiaTheme="minorEastAsia" w:cs="Arial"/>
          <w:noProof/>
          <w:szCs w:val="24"/>
          <w:lang w:eastAsia="fi-FI"/>
        </w:rPr>
      </w:pPr>
      <w:hyperlink w:anchor="_Toc156561571" w:history="1">
        <w:r w:rsidRPr="004B137C">
          <w:rPr>
            <w:rStyle w:val="Hyperlink"/>
            <w:rFonts w:cs="Arial"/>
            <w:noProof/>
            <w:szCs w:val="24"/>
          </w:rPr>
          <w:t>2.2 Vaatimukset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_Toc156561571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5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7947CB9F" w14:textId="77777777" w:rsidR="00B24A48" w:rsidRPr="004B137C" w:rsidRDefault="00B24A48">
      <w:pPr>
        <w:pStyle w:val="TOC2"/>
        <w:rPr>
          <w:rFonts w:eastAsiaTheme="minorEastAsia" w:cs="Arial"/>
          <w:noProof/>
          <w:szCs w:val="24"/>
          <w:lang w:eastAsia="fi-FI"/>
        </w:rPr>
      </w:pPr>
      <w:hyperlink w:anchor="_Toc156561572" w:history="1">
        <w:r w:rsidRPr="004B137C">
          <w:rPr>
            <w:rStyle w:val="Hyperlink"/>
            <w:rFonts w:cs="Arial"/>
            <w:noProof/>
            <w:szCs w:val="24"/>
          </w:rPr>
          <w:t>2.3 Verifiointi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_Toc156561572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5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525B97DF" w14:textId="77777777" w:rsidR="00B24A48" w:rsidRPr="004B137C" w:rsidRDefault="00B24A48">
      <w:pPr>
        <w:pStyle w:val="TOC1"/>
        <w:rPr>
          <w:rFonts w:eastAsiaTheme="minorEastAsia" w:cs="Arial"/>
          <w:noProof/>
          <w:szCs w:val="24"/>
          <w:lang w:eastAsia="fi-FI"/>
        </w:rPr>
      </w:pPr>
      <w:hyperlink w:anchor="_Toc156561573" w:history="1">
        <w:r w:rsidRPr="004B137C">
          <w:rPr>
            <w:rStyle w:val="Hyperlink"/>
            <w:rFonts w:cs="Arial"/>
            <w:noProof/>
            <w:szCs w:val="24"/>
          </w:rPr>
          <w:t>LIITTEET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_Toc156561573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6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1EDE26E5" w14:textId="77777777" w:rsidR="00B24A48" w:rsidRPr="004B137C" w:rsidRDefault="00B24A48">
      <w:pPr>
        <w:pStyle w:val="TOC2"/>
        <w:rPr>
          <w:rFonts w:eastAsiaTheme="minorEastAsia" w:cs="Arial"/>
          <w:noProof/>
          <w:szCs w:val="24"/>
          <w:lang w:eastAsia="fi-FI"/>
        </w:rPr>
      </w:pPr>
      <w:hyperlink w:anchor="_Toc156561574" w:history="1">
        <w:r w:rsidRPr="004B137C">
          <w:rPr>
            <w:rStyle w:val="Hyperlink"/>
            <w:rFonts w:cs="Arial"/>
            <w:noProof/>
            <w:szCs w:val="24"/>
          </w:rPr>
          <w:t>LIITE 1. Analogisen kytkennän verifiointipöytäkirja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_Toc156561574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6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4B86F3B6" w14:textId="77777777" w:rsidR="00B24A48" w:rsidRPr="004B137C" w:rsidRDefault="00B24A48">
      <w:pPr>
        <w:pStyle w:val="TOC2"/>
        <w:rPr>
          <w:rFonts w:eastAsiaTheme="minorEastAsia" w:cs="Arial"/>
          <w:noProof/>
          <w:szCs w:val="24"/>
          <w:lang w:eastAsia="fi-FI"/>
        </w:rPr>
      </w:pPr>
      <w:hyperlink w:anchor="_Toc156561575" w:history="1">
        <w:r w:rsidRPr="004B137C">
          <w:rPr>
            <w:rStyle w:val="Hyperlink"/>
            <w:rFonts w:cs="Arial"/>
            <w:noProof/>
            <w:szCs w:val="24"/>
          </w:rPr>
          <w:t>LIITE 2. Digitaalisen kytkennän verifiointipöytäkirja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_Toc156561575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7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134062C3" w14:textId="77777777" w:rsidR="00B24A48" w:rsidRPr="004B137C" w:rsidRDefault="00B24A48">
      <w:pPr>
        <w:pStyle w:val="TOC2"/>
        <w:rPr>
          <w:rFonts w:eastAsiaTheme="minorEastAsia" w:cs="Arial"/>
          <w:noProof/>
          <w:szCs w:val="24"/>
          <w:lang w:eastAsia="fi-FI"/>
        </w:rPr>
      </w:pPr>
      <w:hyperlink w:anchor="_Toc156561576" w:history="1">
        <w:r w:rsidRPr="004B137C">
          <w:rPr>
            <w:rStyle w:val="Hyperlink"/>
            <w:rFonts w:cs="Arial"/>
            <w:noProof/>
            <w:szCs w:val="24"/>
          </w:rPr>
          <w:t>LIITE 2. Arduinokoodi</w:t>
        </w:r>
        <w:r w:rsidRPr="004B137C">
          <w:rPr>
            <w:rFonts w:cs="Arial"/>
            <w:noProof/>
            <w:webHidden/>
            <w:szCs w:val="24"/>
          </w:rPr>
          <w:tab/>
        </w:r>
        <w:r w:rsidR="00195EB9" w:rsidRPr="004B137C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_Toc156561576 \h </w:instrText>
        </w:r>
        <w:r w:rsidR="00195EB9" w:rsidRPr="004B137C">
          <w:rPr>
            <w:rFonts w:cs="Arial"/>
            <w:noProof/>
            <w:webHidden/>
            <w:szCs w:val="24"/>
          </w:rPr>
        </w:r>
        <w:r w:rsidR="00195EB9" w:rsidRPr="004B137C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8</w:t>
        </w:r>
        <w:r w:rsidR="00195EB9" w:rsidRPr="004B137C">
          <w:rPr>
            <w:rFonts w:cs="Arial"/>
            <w:noProof/>
            <w:webHidden/>
            <w:szCs w:val="24"/>
          </w:rPr>
          <w:fldChar w:fldCharType="end"/>
        </w:r>
      </w:hyperlink>
    </w:p>
    <w:p w14:paraId="28199DEB" w14:textId="77777777" w:rsidR="00BE0F5F" w:rsidRPr="004B137C" w:rsidRDefault="00195EB9" w:rsidP="008A6717">
      <w:pPr>
        <w:pStyle w:val="TOC2"/>
        <w:rPr>
          <w:rFonts w:eastAsiaTheme="minorEastAsia" w:cs="Arial"/>
          <w:szCs w:val="24"/>
          <w:lang w:eastAsia="fi-FI"/>
        </w:rPr>
      </w:pPr>
      <w:r w:rsidRPr="004B137C">
        <w:rPr>
          <w:rFonts w:cs="Arial"/>
          <w:szCs w:val="24"/>
        </w:rPr>
        <w:fldChar w:fldCharType="end"/>
      </w:r>
    </w:p>
    <w:p w14:paraId="79CC1A5B" w14:textId="77777777" w:rsidR="00FC3B71" w:rsidRPr="004B137C" w:rsidRDefault="00266007" w:rsidP="004B137C">
      <w:pPr>
        <w:pStyle w:val="Heading1"/>
        <w:rPr>
          <w:szCs w:val="24"/>
        </w:rPr>
      </w:pPr>
      <w:bookmarkStart w:id="0" w:name="_Toc156561560"/>
      <w:r w:rsidRPr="004B137C">
        <w:rPr>
          <w:szCs w:val="24"/>
        </w:rPr>
        <w:lastRenderedPageBreak/>
        <w:t>Hardware</w:t>
      </w:r>
      <w:bookmarkEnd w:id="0"/>
    </w:p>
    <w:p w14:paraId="261C1B08" w14:textId="77777777" w:rsidR="006C1D01" w:rsidRPr="004B137C" w:rsidRDefault="006C1D01" w:rsidP="004B137C">
      <w:pPr>
        <w:jc w:val="left"/>
        <w:rPr>
          <w:rFonts w:cs="Arial"/>
          <w:szCs w:val="24"/>
        </w:rPr>
      </w:pPr>
    </w:p>
    <w:p w14:paraId="1F45D30E" w14:textId="77777777" w:rsidR="00365D02" w:rsidRPr="004B137C" w:rsidRDefault="00365D02" w:rsidP="004B137C">
      <w:pPr>
        <w:pStyle w:val="Heading2"/>
        <w:rPr>
          <w:rFonts w:cs="Arial"/>
        </w:rPr>
      </w:pPr>
      <w:bookmarkStart w:id="1" w:name="_Toc156561561"/>
      <w:r w:rsidRPr="453B8842">
        <w:rPr>
          <w:rFonts w:cs="Arial"/>
        </w:rPr>
        <w:t xml:space="preserve">1.1 </w:t>
      </w:r>
      <w:r w:rsidR="4ABA98F3" w:rsidRPr="453B8842">
        <w:rPr>
          <w:rFonts w:cs="Arial"/>
        </w:rPr>
        <w:t>Lämpötila (</w:t>
      </w:r>
      <w:r w:rsidR="00717534" w:rsidRPr="453B8842">
        <w:rPr>
          <w:rFonts w:cs="Arial"/>
        </w:rPr>
        <w:t>analoginen</w:t>
      </w:r>
      <w:r w:rsidR="4ABA98F3" w:rsidRPr="453B8842">
        <w:rPr>
          <w:rFonts w:cs="Arial"/>
        </w:rPr>
        <w:t>)</w:t>
      </w:r>
      <w:bookmarkEnd w:id="1"/>
    </w:p>
    <w:p w14:paraId="54BE8F0F" w14:textId="77777777" w:rsidR="00365D02" w:rsidRPr="004B137C" w:rsidRDefault="00F34175" w:rsidP="004B137C">
      <w:pPr>
        <w:pStyle w:val="Heading2"/>
        <w:ind w:left="0" w:firstLine="0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</w:p>
    <w:p w14:paraId="2D831D86" w14:textId="77777777" w:rsidR="003470E3" w:rsidRPr="004B137C" w:rsidRDefault="00CC7410" w:rsidP="004B137C">
      <w:pPr>
        <w:pStyle w:val="Heading3"/>
        <w:rPr>
          <w:szCs w:val="24"/>
        </w:rPr>
      </w:pPr>
      <w:bookmarkStart w:id="2" w:name="_Toc156561562"/>
      <w:r w:rsidRPr="004B137C">
        <w:rPr>
          <w:szCs w:val="24"/>
        </w:rPr>
        <w:t>1.1</w:t>
      </w:r>
      <w:r w:rsidR="00365D02" w:rsidRPr="004B137C">
        <w:rPr>
          <w:szCs w:val="24"/>
        </w:rPr>
        <w:t>.1</w:t>
      </w:r>
      <w:r w:rsidRPr="004B137C">
        <w:rPr>
          <w:szCs w:val="24"/>
        </w:rPr>
        <w:t xml:space="preserve"> Kytkentä</w:t>
      </w:r>
      <w:bookmarkEnd w:id="2"/>
    </w:p>
    <w:p w14:paraId="1A1066D0" w14:textId="77777777" w:rsidR="008A2EA6" w:rsidRPr="004B137C" w:rsidRDefault="008A2EA6" w:rsidP="004B137C">
      <w:pPr>
        <w:jc w:val="left"/>
        <w:rPr>
          <w:rFonts w:cs="Arial"/>
          <w:szCs w:val="24"/>
        </w:rPr>
      </w:pPr>
    </w:p>
    <w:p w14:paraId="0244F7D5" w14:textId="5AF47ECA" w:rsidR="453B8842" w:rsidRDefault="00D154C4" w:rsidP="453B8842">
      <w:pPr>
        <w:jc w:val="left"/>
        <w:rPr>
          <w:rFonts w:cs="Arial"/>
          <w:lang w:val="fr-FR"/>
        </w:rPr>
      </w:pPr>
      <w:r w:rsidRPr="60936390">
        <w:rPr>
          <w:rFonts w:cs="Arial"/>
          <w:lang w:val="fr-FR"/>
        </w:rPr>
        <w:t xml:space="preserve">Vin </w:t>
      </w:r>
      <w:r w:rsidR="00B403E5" w:rsidRPr="60936390">
        <w:rPr>
          <w:rFonts w:ascii="Wingdings" w:eastAsia="Wingdings" w:hAnsi="Wingdings" w:cs="Wingdings"/>
          <w:lang w:val="fr-FR"/>
        </w:rPr>
        <w:t>à</w:t>
      </w:r>
      <w:r w:rsidR="00510FAB" w:rsidRPr="60936390">
        <w:rPr>
          <w:rFonts w:cs="Arial"/>
          <w:lang w:val="fr-FR"/>
        </w:rPr>
        <w:t xml:space="preserve"> </w:t>
      </w:r>
      <w:r w:rsidR="00DB7E86">
        <w:rPr>
          <w:rFonts w:cs="Arial"/>
          <w:lang w:val="fr-FR"/>
        </w:rPr>
        <w:t xml:space="preserve">57k </w:t>
      </w:r>
      <w:proofErr w:type="spellStart"/>
      <w:r w:rsidR="00DB7E86">
        <w:rPr>
          <w:rFonts w:cs="Arial"/>
          <w:lang w:val="fr-FR"/>
        </w:rPr>
        <w:t>vastus</w:t>
      </w:r>
      <w:r w:rsidR="009342DD" w:rsidRPr="60936390">
        <w:rPr>
          <w:rFonts w:ascii="Wingdings" w:eastAsia="Wingdings" w:hAnsi="Wingdings" w:cs="Wingdings"/>
          <w:lang w:val="fr-FR"/>
        </w:rPr>
        <w:t>à</w:t>
      </w:r>
      <w:r w:rsidR="009170B0" w:rsidRPr="60936390">
        <w:rPr>
          <w:rFonts w:cs="Arial"/>
          <w:lang w:val="fr-FR"/>
        </w:rPr>
        <w:t>O</w:t>
      </w:r>
      <w:r w:rsidR="009342DD" w:rsidRPr="60936390">
        <w:rPr>
          <w:rFonts w:cs="Arial"/>
          <w:lang w:val="fr-FR"/>
        </w:rPr>
        <w:t>pari</w:t>
      </w:r>
      <w:proofErr w:type="spellEnd"/>
      <w:r w:rsidR="009342DD" w:rsidRPr="60936390">
        <w:rPr>
          <w:rFonts w:cs="Arial"/>
          <w:lang w:val="fr-FR"/>
        </w:rPr>
        <w:t xml:space="preserve"> 3x </w:t>
      </w:r>
      <w:proofErr w:type="spellStart"/>
      <w:r w:rsidR="009342DD" w:rsidRPr="60936390">
        <w:rPr>
          <w:rFonts w:cs="Arial"/>
          <w:lang w:val="fr-FR"/>
        </w:rPr>
        <w:t>jännite</w:t>
      </w:r>
      <w:proofErr w:type="spellEnd"/>
      <w:r w:rsidR="009342DD" w:rsidRPr="60936390">
        <w:rPr>
          <w:rFonts w:cs="Arial"/>
          <w:lang w:val="fr-FR"/>
        </w:rPr>
        <w:t xml:space="preserve"> </w:t>
      </w:r>
      <w:r w:rsidR="00903F65" w:rsidRPr="60936390">
        <w:rPr>
          <w:rFonts w:ascii="Wingdings" w:eastAsia="Wingdings" w:hAnsi="Wingdings" w:cs="Wingdings"/>
          <w:lang w:val="fr-FR"/>
        </w:rPr>
        <w:t>à</w:t>
      </w:r>
      <w:r w:rsidR="00903F65" w:rsidRPr="60936390">
        <w:rPr>
          <w:rFonts w:cs="Arial"/>
          <w:lang w:val="fr-FR"/>
        </w:rPr>
        <w:t xml:space="preserve"> Arduino</w:t>
      </w:r>
    </w:p>
    <w:p w14:paraId="4D2B6F51" w14:textId="6B95244F" w:rsidR="00DB7E86" w:rsidRDefault="00DB7E86" w:rsidP="453B8842">
      <w:pPr>
        <w:jc w:val="left"/>
        <w:rPr>
          <w:rFonts w:cs="Arial"/>
          <w:lang w:val="fr-FR"/>
        </w:rPr>
      </w:pPr>
      <w:proofErr w:type="spellStart"/>
      <w:r>
        <w:rPr>
          <w:rFonts w:cs="Arial"/>
          <w:lang w:val="fr-FR"/>
        </w:rPr>
        <w:t>Opari</w:t>
      </w:r>
      <w:proofErr w:type="spellEnd"/>
      <w:r>
        <w:rPr>
          <w:rFonts w:cs="Arial"/>
          <w:lang w:val="fr-FR"/>
        </w:rPr>
        <w:t xml:space="preserve"> </w:t>
      </w:r>
      <w:proofErr w:type="spellStart"/>
      <w:r>
        <w:rPr>
          <w:rFonts w:cs="Arial"/>
          <w:lang w:val="fr-FR"/>
        </w:rPr>
        <w:t>vaatii</w:t>
      </w:r>
      <w:proofErr w:type="spellEnd"/>
      <w:r>
        <w:rPr>
          <w:rFonts w:cs="Arial"/>
          <w:lang w:val="fr-FR"/>
        </w:rPr>
        <w:t xml:space="preserve"> 5V 0.002A</w:t>
      </w:r>
    </w:p>
    <w:p w14:paraId="2AE457AF" w14:textId="77777777" w:rsidR="000C25F0" w:rsidRPr="004B137C" w:rsidRDefault="000C25F0" w:rsidP="004B137C">
      <w:pPr>
        <w:jc w:val="left"/>
        <w:rPr>
          <w:rFonts w:cs="Arial"/>
          <w:szCs w:val="24"/>
        </w:rPr>
      </w:pPr>
    </w:p>
    <w:p w14:paraId="15049BFC" w14:textId="77777777" w:rsidR="004266C0" w:rsidRPr="004B137C" w:rsidRDefault="004266C0" w:rsidP="004B137C">
      <w:pPr>
        <w:jc w:val="left"/>
        <w:rPr>
          <w:rFonts w:cs="Arial"/>
          <w:szCs w:val="24"/>
        </w:rPr>
      </w:pPr>
    </w:p>
    <w:p w14:paraId="6CE0E0FF" w14:textId="77777777" w:rsidR="004830AC" w:rsidRPr="004B137C" w:rsidRDefault="004830AC" w:rsidP="004B137C">
      <w:pPr>
        <w:pStyle w:val="Heading3"/>
        <w:rPr>
          <w:szCs w:val="24"/>
        </w:rPr>
      </w:pPr>
      <w:bookmarkStart w:id="3" w:name="_Toc156561563"/>
      <w:r w:rsidRPr="004B137C">
        <w:rPr>
          <w:szCs w:val="24"/>
        </w:rPr>
        <w:t>1.</w:t>
      </w:r>
      <w:r w:rsidR="00365D02" w:rsidRPr="004B137C">
        <w:rPr>
          <w:szCs w:val="24"/>
        </w:rPr>
        <w:t>1.</w:t>
      </w:r>
      <w:r w:rsidR="00032F4F" w:rsidRPr="004B137C">
        <w:rPr>
          <w:szCs w:val="24"/>
        </w:rPr>
        <w:t>2</w:t>
      </w:r>
      <w:r w:rsidRPr="004B137C">
        <w:rPr>
          <w:szCs w:val="24"/>
        </w:rPr>
        <w:t xml:space="preserve"> Simulointi</w:t>
      </w:r>
      <w:bookmarkEnd w:id="3"/>
    </w:p>
    <w:p w14:paraId="0A24774C" w14:textId="6E80AB16" w:rsidR="004830AC" w:rsidRPr="004B137C" w:rsidRDefault="004B5F29" w:rsidP="004B137C">
      <w:pPr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r w:rsidRPr="004B5F29">
        <w:rPr>
          <w:rFonts w:cs="Arial"/>
          <w:szCs w:val="24"/>
        </w:rPr>
        <w:drawing>
          <wp:inline distT="0" distB="0" distL="0" distR="0" wp14:anchorId="59306F3D" wp14:editId="0066EB61">
            <wp:extent cx="5400040" cy="2799080"/>
            <wp:effectExtent l="0" t="0" r="0" b="0"/>
            <wp:docPr id="865718412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18412" name="Picture 1" descr="A diagram of a circui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92B7" w14:textId="7D6A17DE" w:rsidR="00AB1768" w:rsidRPr="004B137C" w:rsidRDefault="00AB1768" w:rsidP="004B137C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>Selvitys mitä komponentteja on käytetty ja miksi.</w:t>
      </w:r>
    </w:p>
    <w:p w14:paraId="19714070" w14:textId="77777777" w:rsidR="0069730C" w:rsidRPr="004B137C" w:rsidRDefault="0069730C" w:rsidP="004B137C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>Kuva, jossa näkyy simuloidun kytkennän sisään- ja ulostulo</w:t>
      </w:r>
      <w:r w:rsidR="004D3DC7" w:rsidRPr="004B137C">
        <w:rPr>
          <w:rFonts w:cs="Arial"/>
          <w:szCs w:val="24"/>
        </w:rPr>
        <w:t xml:space="preserve">. Sisäänmenon täytyy vastata oman signaalin </w:t>
      </w:r>
      <w:r w:rsidR="00CF65C0" w:rsidRPr="004B137C">
        <w:rPr>
          <w:rFonts w:cs="Arial"/>
          <w:szCs w:val="24"/>
        </w:rPr>
        <w:t xml:space="preserve">esimerkkisignaalia (löytyy tiedostosta </w:t>
      </w:r>
      <w:proofErr w:type="spellStart"/>
      <w:r w:rsidR="00CF65C0" w:rsidRPr="004B137C">
        <w:rPr>
          <w:rFonts w:cs="Arial"/>
          <w:szCs w:val="24"/>
        </w:rPr>
        <w:t>project</w:t>
      </w:r>
      <w:proofErr w:type="spellEnd"/>
      <w:r w:rsidR="00CF65C0" w:rsidRPr="004B137C">
        <w:rPr>
          <w:rFonts w:cs="Arial"/>
          <w:szCs w:val="24"/>
        </w:rPr>
        <w:t xml:space="preserve"> </w:t>
      </w:r>
      <w:proofErr w:type="spellStart"/>
      <w:r w:rsidR="00CF65C0" w:rsidRPr="004B137C">
        <w:rPr>
          <w:rFonts w:cs="Arial"/>
          <w:szCs w:val="24"/>
        </w:rPr>
        <w:t>requirements</w:t>
      </w:r>
      <w:proofErr w:type="spellEnd"/>
      <w:r w:rsidR="00CF65C0" w:rsidRPr="004B137C">
        <w:rPr>
          <w:rFonts w:cs="Arial"/>
          <w:szCs w:val="24"/>
        </w:rPr>
        <w:t>)</w:t>
      </w:r>
    </w:p>
    <w:p w14:paraId="28C1C6E1" w14:textId="77777777" w:rsidR="00E74422" w:rsidRPr="004B137C" w:rsidRDefault="00E74422" w:rsidP="004B137C">
      <w:pPr>
        <w:jc w:val="left"/>
        <w:rPr>
          <w:rFonts w:cs="Arial"/>
          <w:szCs w:val="24"/>
        </w:rPr>
      </w:pPr>
    </w:p>
    <w:p w14:paraId="2CF77670" w14:textId="77777777" w:rsidR="004266C0" w:rsidRPr="004B137C" w:rsidRDefault="004266C0" w:rsidP="004B137C">
      <w:pPr>
        <w:jc w:val="left"/>
        <w:rPr>
          <w:rFonts w:cs="Arial"/>
          <w:szCs w:val="24"/>
        </w:rPr>
      </w:pPr>
    </w:p>
    <w:p w14:paraId="2C877237" w14:textId="77777777" w:rsidR="00C923FC" w:rsidRPr="004B137C" w:rsidRDefault="00365D02" w:rsidP="004B137C">
      <w:pPr>
        <w:pStyle w:val="Heading3"/>
        <w:rPr>
          <w:szCs w:val="24"/>
        </w:rPr>
      </w:pPr>
      <w:bookmarkStart w:id="4" w:name="_Toc156561564"/>
      <w:r w:rsidRPr="004B137C">
        <w:rPr>
          <w:szCs w:val="24"/>
        </w:rPr>
        <w:t xml:space="preserve">1.1.3 </w:t>
      </w:r>
      <w:r w:rsidR="00C923FC" w:rsidRPr="004B137C">
        <w:rPr>
          <w:szCs w:val="24"/>
        </w:rPr>
        <w:t>Verifiointi</w:t>
      </w:r>
      <w:bookmarkEnd w:id="4"/>
    </w:p>
    <w:p w14:paraId="6335856A" w14:textId="77777777" w:rsidR="00E74422" w:rsidRPr="004B137C" w:rsidRDefault="00E74422" w:rsidP="004B137C">
      <w:pPr>
        <w:jc w:val="left"/>
        <w:rPr>
          <w:rFonts w:cs="Arial"/>
          <w:szCs w:val="24"/>
        </w:rPr>
      </w:pPr>
    </w:p>
    <w:p w14:paraId="174C20C2" w14:textId="77777777" w:rsidR="00412225" w:rsidRPr="004B137C" w:rsidRDefault="00C923FC" w:rsidP="004B137C">
      <w:pPr>
        <w:rPr>
          <w:rFonts w:cs="Arial"/>
          <w:szCs w:val="24"/>
        </w:rPr>
      </w:pPr>
      <w:r w:rsidRPr="004B137C">
        <w:rPr>
          <w:rFonts w:cs="Arial"/>
          <w:szCs w:val="24"/>
        </w:rPr>
        <w:t xml:space="preserve">Suunnitelma </w:t>
      </w:r>
      <w:r w:rsidR="00680EDC" w:rsidRPr="004B137C">
        <w:rPr>
          <w:rFonts w:cs="Arial"/>
          <w:szCs w:val="24"/>
        </w:rPr>
        <w:t>ja listaus testattavista asioista.</w:t>
      </w:r>
      <w:r w:rsidR="00395E32" w:rsidRPr="004B137C">
        <w:rPr>
          <w:rFonts w:cs="Arial"/>
          <w:szCs w:val="24"/>
        </w:rPr>
        <w:t xml:space="preserve"> Kriteerit</w:t>
      </w:r>
      <w:r w:rsidR="00204B68" w:rsidRPr="004B137C">
        <w:rPr>
          <w:rFonts w:cs="Arial"/>
          <w:szCs w:val="24"/>
        </w:rPr>
        <w:t>, jotka tulee täyttyä</w:t>
      </w:r>
      <w:r w:rsidR="00FA1106" w:rsidRPr="004B137C">
        <w:rPr>
          <w:rFonts w:cs="Arial"/>
          <w:szCs w:val="24"/>
        </w:rPr>
        <w:t>.</w:t>
      </w:r>
    </w:p>
    <w:p w14:paraId="5E915F82" w14:textId="77777777" w:rsidR="00FA1106" w:rsidRPr="004B137C" w:rsidRDefault="00FA1106" w:rsidP="004B137C">
      <w:pPr>
        <w:rPr>
          <w:rFonts w:cs="Arial"/>
          <w:szCs w:val="24"/>
        </w:rPr>
      </w:pPr>
      <w:r w:rsidRPr="004B137C">
        <w:rPr>
          <w:rFonts w:cs="Arial"/>
          <w:szCs w:val="24"/>
        </w:rPr>
        <w:t xml:space="preserve">Tulosten </w:t>
      </w:r>
      <w:r w:rsidR="00E701E9" w:rsidRPr="004B137C">
        <w:rPr>
          <w:rFonts w:cs="Arial"/>
          <w:szCs w:val="24"/>
        </w:rPr>
        <w:t>esittely</w:t>
      </w:r>
      <w:r w:rsidR="007A2F27" w:rsidRPr="004B137C">
        <w:rPr>
          <w:rFonts w:cs="Arial"/>
          <w:szCs w:val="24"/>
        </w:rPr>
        <w:t>.</w:t>
      </w:r>
    </w:p>
    <w:p w14:paraId="0A09DE70" w14:textId="77777777" w:rsidR="00AD75C3" w:rsidRPr="004B137C" w:rsidRDefault="00365D02" w:rsidP="004B137C">
      <w:pPr>
        <w:rPr>
          <w:rFonts w:cs="Arial"/>
          <w:szCs w:val="24"/>
        </w:rPr>
      </w:pPr>
      <w:r w:rsidRPr="004B137C">
        <w:rPr>
          <w:rFonts w:cs="Arial"/>
          <w:szCs w:val="24"/>
        </w:rPr>
        <w:t xml:space="preserve">Lisää </w:t>
      </w:r>
      <w:r w:rsidR="00FA1106" w:rsidRPr="004B137C">
        <w:rPr>
          <w:rFonts w:cs="Arial"/>
          <w:szCs w:val="24"/>
        </w:rPr>
        <w:t xml:space="preserve">Liitteeseen 1 </w:t>
      </w:r>
      <w:proofErr w:type="gramStart"/>
      <w:r w:rsidR="00FA1106" w:rsidRPr="004B137C">
        <w:rPr>
          <w:rFonts w:cs="Arial"/>
          <w:szCs w:val="24"/>
        </w:rPr>
        <w:t>verifiointi</w:t>
      </w:r>
      <w:r w:rsidR="000A4BD8" w:rsidRPr="004B137C">
        <w:rPr>
          <w:rFonts w:cs="Arial"/>
          <w:szCs w:val="24"/>
        </w:rPr>
        <w:t>-</w:t>
      </w:r>
      <w:r w:rsidR="00FA1106" w:rsidRPr="004B137C">
        <w:rPr>
          <w:rFonts w:cs="Arial"/>
          <w:szCs w:val="24"/>
        </w:rPr>
        <w:t>pöytäkirja</w:t>
      </w:r>
      <w:proofErr w:type="gramEnd"/>
      <w:r w:rsidR="00FA1106" w:rsidRPr="004B137C">
        <w:rPr>
          <w:rFonts w:cs="Arial"/>
          <w:szCs w:val="24"/>
        </w:rPr>
        <w:t>.</w:t>
      </w:r>
    </w:p>
    <w:p w14:paraId="37A72ADB" w14:textId="77777777" w:rsidR="00AD75C3" w:rsidRPr="004B137C" w:rsidRDefault="00AD75C3" w:rsidP="004B137C">
      <w:pPr>
        <w:rPr>
          <w:rFonts w:cs="Arial"/>
          <w:szCs w:val="24"/>
        </w:rPr>
      </w:pPr>
    </w:p>
    <w:p w14:paraId="2323E7EE" w14:textId="77777777" w:rsidR="00A748C3" w:rsidRPr="004B137C" w:rsidRDefault="00A748C3" w:rsidP="004B137C">
      <w:pPr>
        <w:rPr>
          <w:rFonts w:cs="Arial"/>
          <w:szCs w:val="24"/>
        </w:rPr>
      </w:pPr>
    </w:p>
    <w:p w14:paraId="33855D2B" w14:textId="77777777" w:rsidR="00365D02" w:rsidRPr="004B137C" w:rsidRDefault="00365D02" w:rsidP="004B137C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br w:type="page"/>
      </w:r>
    </w:p>
    <w:p w14:paraId="1E540DF2" w14:textId="77777777" w:rsidR="00365D02" w:rsidRPr="004B137C" w:rsidRDefault="00365D02" w:rsidP="004B137C">
      <w:pPr>
        <w:pStyle w:val="Heading2"/>
        <w:rPr>
          <w:rFonts w:cs="Arial"/>
        </w:rPr>
      </w:pPr>
      <w:bookmarkStart w:id="5" w:name="_Toc156561565"/>
      <w:r w:rsidRPr="453B8842">
        <w:rPr>
          <w:rFonts w:cs="Arial"/>
        </w:rPr>
        <w:lastRenderedPageBreak/>
        <w:t>1.</w:t>
      </w:r>
      <w:r w:rsidR="00B24A48" w:rsidRPr="453B8842">
        <w:rPr>
          <w:rFonts w:cs="Arial"/>
        </w:rPr>
        <w:t>2</w:t>
      </w:r>
      <w:r w:rsidRPr="453B8842">
        <w:rPr>
          <w:rFonts w:cs="Arial"/>
        </w:rPr>
        <w:t xml:space="preserve"> </w:t>
      </w:r>
      <w:r w:rsidR="4813C684" w:rsidRPr="453B8842">
        <w:rPr>
          <w:rFonts w:cs="Arial"/>
        </w:rPr>
        <w:t>Tuulen nopeus (digitaalinen)</w:t>
      </w:r>
      <w:bookmarkEnd w:id="5"/>
    </w:p>
    <w:p w14:paraId="19A7AFCB" w14:textId="77777777" w:rsidR="00365D02" w:rsidRPr="004B137C" w:rsidRDefault="00365D02" w:rsidP="004B137C">
      <w:pPr>
        <w:pStyle w:val="Heading2"/>
        <w:ind w:left="0" w:firstLine="0"/>
        <w:rPr>
          <w:rFonts w:cs="Arial"/>
          <w:szCs w:val="24"/>
        </w:rPr>
      </w:pPr>
    </w:p>
    <w:p w14:paraId="510FBF09" w14:textId="77777777" w:rsidR="00365D02" w:rsidRPr="004B137C" w:rsidRDefault="00365D02" w:rsidP="004B137C">
      <w:pPr>
        <w:pStyle w:val="Heading3"/>
        <w:rPr>
          <w:szCs w:val="24"/>
        </w:rPr>
      </w:pPr>
      <w:bookmarkStart w:id="6" w:name="_Toc156561566"/>
      <w:r w:rsidRPr="004B137C">
        <w:rPr>
          <w:szCs w:val="24"/>
        </w:rPr>
        <w:t>1.</w:t>
      </w:r>
      <w:r w:rsidR="00B24A48" w:rsidRPr="004B137C">
        <w:rPr>
          <w:szCs w:val="24"/>
        </w:rPr>
        <w:t>2</w:t>
      </w:r>
      <w:r w:rsidRPr="004B137C">
        <w:rPr>
          <w:szCs w:val="24"/>
        </w:rPr>
        <w:t>.1 Kytkentä</w:t>
      </w:r>
      <w:bookmarkEnd w:id="6"/>
    </w:p>
    <w:p w14:paraId="64209043" w14:textId="77777777" w:rsidR="00365D02" w:rsidRPr="004B137C" w:rsidRDefault="00365D02" w:rsidP="004B137C">
      <w:pPr>
        <w:jc w:val="left"/>
        <w:rPr>
          <w:rFonts w:cs="Arial"/>
          <w:szCs w:val="24"/>
        </w:rPr>
      </w:pPr>
    </w:p>
    <w:p w14:paraId="504B4BEE" w14:textId="77777777" w:rsidR="00365D02" w:rsidRPr="004B137C" w:rsidRDefault="00365D02" w:rsidP="004B137C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>Tähän lukuun tulee:</w:t>
      </w:r>
    </w:p>
    <w:p w14:paraId="73ACD162" w14:textId="77777777" w:rsidR="00365D02" w:rsidRPr="004B137C" w:rsidRDefault="00365D02" w:rsidP="004B137C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>Kuvaus toiminnasta lohkokaavion kanssa.</w:t>
      </w:r>
    </w:p>
    <w:p w14:paraId="47E99A55" w14:textId="77777777" w:rsidR="00365D02" w:rsidRPr="004B137C" w:rsidRDefault="00365D02" w:rsidP="004B137C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 xml:space="preserve">Kuva valmiista kytkennästä. (kuva lisätään projektin </w:t>
      </w:r>
      <w:proofErr w:type="gramStart"/>
      <w:r w:rsidRPr="004B137C">
        <w:rPr>
          <w:rFonts w:cs="Arial"/>
          <w:szCs w:val="24"/>
        </w:rPr>
        <w:t>päätteeksi</w:t>
      </w:r>
      <w:proofErr w:type="gramEnd"/>
      <w:r w:rsidRPr="004B137C">
        <w:rPr>
          <w:rFonts w:cs="Arial"/>
          <w:szCs w:val="24"/>
        </w:rPr>
        <w:t xml:space="preserve"> kun koko järjestelmä on valmis ja siistitty)</w:t>
      </w:r>
    </w:p>
    <w:p w14:paraId="67D280C6" w14:textId="77777777" w:rsidR="00365D02" w:rsidRPr="004B137C" w:rsidRDefault="00365D02" w:rsidP="004B137C">
      <w:pPr>
        <w:jc w:val="left"/>
        <w:rPr>
          <w:rFonts w:cs="Arial"/>
          <w:szCs w:val="24"/>
        </w:rPr>
      </w:pPr>
    </w:p>
    <w:p w14:paraId="11A31A3A" w14:textId="77777777" w:rsidR="004266C0" w:rsidRPr="004B137C" w:rsidRDefault="004266C0" w:rsidP="004B137C">
      <w:pPr>
        <w:jc w:val="left"/>
        <w:rPr>
          <w:rFonts w:cs="Arial"/>
          <w:szCs w:val="24"/>
        </w:rPr>
      </w:pPr>
    </w:p>
    <w:p w14:paraId="3931E4EF" w14:textId="77777777" w:rsidR="00365D02" w:rsidRPr="004B137C" w:rsidRDefault="00365D02" w:rsidP="004B137C">
      <w:pPr>
        <w:pStyle w:val="Heading3"/>
        <w:rPr>
          <w:szCs w:val="24"/>
        </w:rPr>
      </w:pPr>
      <w:bookmarkStart w:id="7" w:name="_Toc156561567"/>
      <w:r w:rsidRPr="004B137C">
        <w:rPr>
          <w:szCs w:val="24"/>
        </w:rPr>
        <w:t>1.</w:t>
      </w:r>
      <w:r w:rsidR="00B24A48" w:rsidRPr="004B137C">
        <w:rPr>
          <w:szCs w:val="24"/>
        </w:rPr>
        <w:t>2</w:t>
      </w:r>
      <w:r w:rsidRPr="004B137C">
        <w:rPr>
          <w:szCs w:val="24"/>
        </w:rPr>
        <w:t>.2 Simulointi</w:t>
      </w:r>
      <w:bookmarkEnd w:id="7"/>
    </w:p>
    <w:p w14:paraId="4A2871B3" w14:textId="77777777" w:rsidR="00365D02" w:rsidRPr="004B137C" w:rsidRDefault="00365D02" w:rsidP="004B137C">
      <w:pPr>
        <w:rPr>
          <w:rFonts w:cs="Arial"/>
          <w:szCs w:val="24"/>
        </w:rPr>
      </w:pPr>
    </w:p>
    <w:p w14:paraId="0C9EC7CE" w14:textId="77777777" w:rsidR="00365D02" w:rsidRPr="004B137C" w:rsidRDefault="00365D02" w:rsidP="004B137C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 xml:space="preserve">Kytkentäkaavio, </w:t>
      </w:r>
      <w:proofErr w:type="spellStart"/>
      <w:r w:rsidRPr="004B137C">
        <w:rPr>
          <w:rFonts w:cs="Arial"/>
          <w:szCs w:val="24"/>
        </w:rPr>
        <w:t>esim</w:t>
      </w:r>
      <w:proofErr w:type="spellEnd"/>
      <w:r w:rsidRPr="004B137C">
        <w:rPr>
          <w:rFonts w:cs="Arial"/>
          <w:szCs w:val="24"/>
        </w:rPr>
        <w:t xml:space="preserve"> </w:t>
      </w:r>
      <w:proofErr w:type="spellStart"/>
      <w:r w:rsidRPr="004B137C">
        <w:rPr>
          <w:rFonts w:cs="Arial"/>
          <w:szCs w:val="24"/>
        </w:rPr>
        <w:t>LTspicellä</w:t>
      </w:r>
      <w:proofErr w:type="spellEnd"/>
      <w:r w:rsidRPr="004B137C">
        <w:rPr>
          <w:rFonts w:cs="Arial"/>
          <w:szCs w:val="24"/>
        </w:rPr>
        <w:t xml:space="preserve"> tehty.</w:t>
      </w:r>
    </w:p>
    <w:p w14:paraId="4263F344" w14:textId="77777777" w:rsidR="00365D02" w:rsidRPr="004B137C" w:rsidRDefault="00365D02" w:rsidP="004B137C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>Selvitys mitä komponentteja on käytetty ja miksi.</w:t>
      </w:r>
    </w:p>
    <w:p w14:paraId="0F7851D8" w14:textId="77777777" w:rsidR="00365D02" w:rsidRPr="004B137C" w:rsidRDefault="00365D02" w:rsidP="004B137C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 xml:space="preserve">Kuva, jossa näkyy simuloidun kytkennän sisään- ja ulostulo. Sisäänmenon täytyy vastata oman signaalin esimerkkisignaalia (löytyy tiedostosta </w:t>
      </w:r>
      <w:proofErr w:type="spellStart"/>
      <w:r w:rsidRPr="004B137C">
        <w:rPr>
          <w:rFonts w:cs="Arial"/>
          <w:szCs w:val="24"/>
        </w:rPr>
        <w:t>project</w:t>
      </w:r>
      <w:proofErr w:type="spellEnd"/>
      <w:r w:rsidRPr="004B137C">
        <w:rPr>
          <w:rFonts w:cs="Arial"/>
          <w:szCs w:val="24"/>
        </w:rPr>
        <w:t xml:space="preserve"> </w:t>
      </w:r>
      <w:proofErr w:type="spellStart"/>
      <w:r w:rsidRPr="004B137C">
        <w:rPr>
          <w:rFonts w:cs="Arial"/>
          <w:szCs w:val="24"/>
        </w:rPr>
        <w:t>requirements</w:t>
      </w:r>
      <w:proofErr w:type="spellEnd"/>
      <w:r w:rsidRPr="004B137C">
        <w:rPr>
          <w:rFonts w:cs="Arial"/>
          <w:szCs w:val="24"/>
        </w:rPr>
        <w:t>)</w:t>
      </w:r>
    </w:p>
    <w:p w14:paraId="15E892A7" w14:textId="77777777" w:rsidR="00365D02" w:rsidRPr="004B137C" w:rsidRDefault="00365D02" w:rsidP="004B137C">
      <w:pPr>
        <w:jc w:val="left"/>
        <w:rPr>
          <w:rFonts w:cs="Arial"/>
          <w:szCs w:val="24"/>
        </w:rPr>
      </w:pPr>
    </w:p>
    <w:p w14:paraId="164ED993" w14:textId="77777777" w:rsidR="004266C0" w:rsidRPr="004B137C" w:rsidRDefault="004266C0" w:rsidP="004B137C">
      <w:pPr>
        <w:jc w:val="left"/>
        <w:rPr>
          <w:rFonts w:cs="Arial"/>
          <w:szCs w:val="24"/>
        </w:rPr>
      </w:pPr>
    </w:p>
    <w:p w14:paraId="69FDAC20" w14:textId="77777777" w:rsidR="00365D02" w:rsidRPr="004B137C" w:rsidRDefault="00365D02" w:rsidP="004B137C">
      <w:pPr>
        <w:pStyle w:val="Heading3"/>
        <w:rPr>
          <w:szCs w:val="24"/>
        </w:rPr>
      </w:pPr>
      <w:bookmarkStart w:id="8" w:name="_Toc156561568"/>
      <w:r w:rsidRPr="004B137C">
        <w:rPr>
          <w:szCs w:val="24"/>
        </w:rPr>
        <w:t>1.</w:t>
      </w:r>
      <w:r w:rsidR="00B24A48" w:rsidRPr="004B137C">
        <w:rPr>
          <w:szCs w:val="24"/>
        </w:rPr>
        <w:t>2</w:t>
      </w:r>
      <w:r w:rsidRPr="004B137C">
        <w:rPr>
          <w:szCs w:val="24"/>
        </w:rPr>
        <w:t>.3 Verifiointi</w:t>
      </w:r>
      <w:bookmarkEnd w:id="8"/>
    </w:p>
    <w:p w14:paraId="43C12BA8" w14:textId="77777777" w:rsidR="00365D02" w:rsidRPr="004B137C" w:rsidRDefault="00365D02" w:rsidP="004B137C">
      <w:pPr>
        <w:jc w:val="left"/>
        <w:rPr>
          <w:rFonts w:cs="Arial"/>
          <w:szCs w:val="24"/>
        </w:rPr>
      </w:pPr>
    </w:p>
    <w:p w14:paraId="64B49250" w14:textId="77777777" w:rsidR="00365D02" w:rsidRPr="004B137C" w:rsidRDefault="00365D02" w:rsidP="004B137C">
      <w:pPr>
        <w:rPr>
          <w:rFonts w:cs="Arial"/>
          <w:szCs w:val="24"/>
        </w:rPr>
      </w:pPr>
      <w:r w:rsidRPr="004B137C">
        <w:rPr>
          <w:rFonts w:cs="Arial"/>
          <w:szCs w:val="24"/>
        </w:rPr>
        <w:t>Suunnitelma ja listaus testattavista asioista. Kriteerit, jotka tulee täyttyä.</w:t>
      </w:r>
    </w:p>
    <w:p w14:paraId="7E5DEF6F" w14:textId="77777777" w:rsidR="00365D02" w:rsidRPr="004B137C" w:rsidRDefault="00365D02" w:rsidP="004B137C">
      <w:pPr>
        <w:rPr>
          <w:rFonts w:cs="Arial"/>
          <w:szCs w:val="24"/>
        </w:rPr>
      </w:pPr>
      <w:r w:rsidRPr="004B137C">
        <w:rPr>
          <w:rFonts w:cs="Arial"/>
          <w:szCs w:val="24"/>
        </w:rPr>
        <w:t>Tulosten esittely.</w:t>
      </w:r>
    </w:p>
    <w:p w14:paraId="74B7767F" w14:textId="77777777" w:rsidR="00365D02" w:rsidRPr="004B137C" w:rsidRDefault="00365D02" w:rsidP="004B137C">
      <w:pPr>
        <w:rPr>
          <w:rFonts w:cs="Arial"/>
          <w:szCs w:val="24"/>
        </w:rPr>
      </w:pPr>
      <w:r w:rsidRPr="004B137C">
        <w:rPr>
          <w:rFonts w:cs="Arial"/>
          <w:szCs w:val="24"/>
        </w:rPr>
        <w:t xml:space="preserve">Liitteeseen </w:t>
      </w:r>
      <w:r w:rsidR="004266C0" w:rsidRPr="004B137C">
        <w:rPr>
          <w:rFonts w:cs="Arial"/>
          <w:szCs w:val="24"/>
        </w:rPr>
        <w:t>2</w:t>
      </w:r>
      <w:r w:rsidRPr="004B137C">
        <w:rPr>
          <w:rFonts w:cs="Arial"/>
          <w:szCs w:val="24"/>
        </w:rPr>
        <w:t xml:space="preserve"> </w:t>
      </w:r>
      <w:proofErr w:type="gramStart"/>
      <w:r w:rsidRPr="004B137C">
        <w:rPr>
          <w:rFonts w:cs="Arial"/>
          <w:szCs w:val="24"/>
        </w:rPr>
        <w:t>verifiointi-pöytäkirja</w:t>
      </w:r>
      <w:proofErr w:type="gramEnd"/>
      <w:r w:rsidRPr="004B137C">
        <w:rPr>
          <w:rFonts w:cs="Arial"/>
          <w:szCs w:val="24"/>
        </w:rPr>
        <w:t>.</w:t>
      </w:r>
    </w:p>
    <w:p w14:paraId="3D49EC09" w14:textId="77777777" w:rsidR="00A2101C" w:rsidRPr="004B137C" w:rsidRDefault="00A2101C" w:rsidP="004B137C">
      <w:pPr>
        <w:jc w:val="left"/>
        <w:rPr>
          <w:rFonts w:cs="Arial"/>
          <w:szCs w:val="24"/>
        </w:rPr>
      </w:pPr>
    </w:p>
    <w:p w14:paraId="57F0DF86" w14:textId="77777777" w:rsidR="00412225" w:rsidRPr="004B137C" w:rsidRDefault="00266007" w:rsidP="004B137C">
      <w:pPr>
        <w:pStyle w:val="Heading1"/>
        <w:rPr>
          <w:szCs w:val="24"/>
        </w:rPr>
      </w:pPr>
      <w:bookmarkStart w:id="9" w:name="_Toc156561569"/>
      <w:r w:rsidRPr="004B137C">
        <w:rPr>
          <w:szCs w:val="24"/>
        </w:rPr>
        <w:lastRenderedPageBreak/>
        <w:t>Software</w:t>
      </w:r>
      <w:bookmarkEnd w:id="9"/>
    </w:p>
    <w:p w14:paraId="4EBBF1BE" w14:textId="77777777" w:rsidR="009420AD" w:rsidRPr="004B137C" w:rsidRDefault="009420AD" w:rsidP="004B137C">
      <w:pPr>
        <w:pStyle w:val="Heading2"/>
        <w:rPr>
          <w:rFonts w:cs="Arial"/>
          <w:szCs w:val="24"/>
        </w:rPr>
      </w:pPr>
    </w:p>
    <w:p w14:paraId="1B35EC9A" w14:textId="77777777" w:rsidR="00F95115" w:rsidRPr="004B137C" w:rsidRDefault="00F95115" w:rsidP="004B137C">
      <w:pPr>
        <w:pStyle w:val="Heading2"/>
        <w:rPr>
          <w:rFonts w:cs="Arial"/>
          <w:szCs w:val="24"/>
        </w:rPr>
      </w:pPr>
      <w:bookmarkStart w:id="10" w:name="_Toc156561570"/>
      <w:r w:rsidRPr="004B137C">
        <w:rPr>
          <w:rFonts w:cs="Arial"/>
          <w:szCs w:val="24"/>
        </w:rPr>
        <w:t>2.</w:t>
      </w:r>
      <w:r w:rsidR="009420AD" w:rsidRPr="004B137C">
        <w:rPr>
          <w:rFonts w:cs="Arial"/>
          <w:szCs w:val="24"/>
        </w:rPr>
        <w:t>1</w:t>
      </w:r>
      <w:r w:rsidRPr="004B137C">
        <w:rPr>
          <w:rFonts w:cs="Arial"/>
          <w:szCs w:val="24"/>
        </w:rPr>
        <w:t xml:space="preserve"> K</w:t>
      </w:r>
      <w:r w:rsidR="0049507C" w:rsidRPr="004B137C">
        <w:rPr>
          <w:rFonts w:cs="Arial"/>
          <w:szCs w:val="24"/>
        </w:rPr>
        <w:t>oodi</w:t>
      </w:r>
      <w:bookmarkEnd w:id="10"/>
    </w:p>
    <w:p w14:paraId="7EC29CF8" w14:textId="77777777" w:rsidR="00F95115" w:rsidRPr="004B137C" w:rsidRDefault="00F95115" w:rsidP="004B137C">
      <w:pPr>
        <w:jc w:val="left"/>
        <w:rPr>
          <w:rFonts w:cs="Arial"/>
          <w:szCs w:val="24"/>
        </w:rPr>
      </w:pPr>
    </w:p>
    <w:p w14:paraId="0B0CCBCF" w14:textId="77777777" w:rsidR="00F56248" w:rsidRPr="004B137C" w:rsidRDefault="00F56248" w:rsidP="004B137C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>Kuvaus toiminnasta lohkokaavion kanssa.</w:t>
      </w:r>
      <w:r w:rsidR="0049507C" w:rsidRPr="004B137C">
        <w:rPr>
          <w:rFonts w:cs="Arial"/>
          <w:szCs w:val="24"/>
        </w:rPr>
        <w:t xml:space="preserve"> </w:t>
      </w:r>
      <w:r w:rsidR="0049507C" w:rsidRPr="004B137C">
        <w:rPr>
          <w:rFonts w:cs="Arial"/>
          <w:szCs w:val="24"/>
        </w:rPr>
        <w:br/>
      </w:r>
      <w:r w:rsidR="0049507C" w:rsidRPr="004B137C">
        <w:rPr>
          <w:rFonts w:cs="Arial"/>
          <w:szCs w:val="24"/>
          <w:u w:val="single"/>
        </w:rPr>
        <w:t>Koko</w:t>
      </w:r>
      <w:r w:rsidR="0049507C" w:rsidRPr="004B137C">
        <w:rPr>
          <w:rFonts w:cs="Arial"/>
          <w:szCs w:val="24"/>
        </w:rPr>
        <w:t xml:space="preserve"> koodi liittee</w:t>
      </w:r>
      <w:r w:rsidR="0047069C" w:rsidRPr="004B137C">
        <w:rPr>
          <w:rFonts w:cs="Arial"/>
          <w:szCs w:val="24"/>
        </w:rPr>
        <w:t>seen</w:t>
      </w:r>
      <w:r w:rsidR="0049507C" w:rsidRPr="004B137C">
        <w:rPr>
          <w:rFonts w:cs="Arial"/>
          <w:szCs w:val="24"/>
        </w:rPr>
        <w:t xml:space="preserve"> </w:t>
      </w:r>
      <w:r w:rsidR="004266C0" w:rsidRPr="004B137C">
        <w:rPr>
          <w:rFonts w:cs="Arial"/>
          <w:szCs w:val="24"/>
        </w:rPr>
        <w:t>3</w:t>
      </w:r>
      <w:r w:rsidR="0047069C" w:rsidRPr="004B137C">
        <w:rPr>
          <w:rFonts w:cs="Arial"/>
          <w:szCs w:val="24"/>
        </w:rPr>
        <w:t>.</w:t>
      </w:r>
    </w:p>
    <w:p w14:paraId="04F38577" w14:textId="77777777" w:rsidR="009420AD" w:rsidRPr="004B137C" w:rsidRDefault="009420AD" w:rsidP="004B137C">
      <w:pPr>
        <w:jc w:val="left"/>
        <w:rPr>
          <w:rFonts w:cs="Arial"/>
          <w:szCs w:val="24"/>
        </w:rPr>
      </w:pPr>
    </w:p>
    <w:p w14:paraId="0D53E1BA" w14:textId="77777777" w:rsidR="009420AD" w:rsidRPr="004B137C" w:rsidRDefault="009420AD" w:rsidP="004B137C">
      <w:pPr>
        <w:jc w:val="left"/>
        <w:rPr>
          <w:rFonts w:cs="Arial"/>
          <w:szCs w:val="24"/>
        </w:rPr>
      </w:pPr>
    </w:p>
    <w:p w14:paraId="66075896" w14:textId="77777777" w:rsidR="009420AD" w:rsidRPr="004B137C" w:rsidRDefault="009420AD" w:rsidP="004B137C">
      <w:pPr>
        <w:pStyle w:val="Heading2"/>
        <w:rPr>
          <w:rFonts w:cs="Arial"/>
          <w:szCs w:val="24"/>
        </w:rPr>
      </w:pPr>
      <w:bookmarkStart w:id="11" w:name="_Toc156561571"/>
      <w:r w:rsidRPr="004B137C">
        <w:rPr>
          <w:rFonts w:cs="Arial"/>
          <w:szCs w:val="24"/>
        </w:rPr>
        <w:t>2.2 Vaatimukset</w:t>
      </w:r>
      <w:bookmarkEnd w:id="11"/>
    </w:p>
    <w:p w14:paraId="42DE5F4A" w14:textId="77777777" w:rsidR="00122A25" w:rsidRPr="004B137C" w:rsidRDefault="00122A25" w:rsidP="004B137C">
      <w:pPr>
        <w:rPr>
          <w:rFonts w:cs="Arial"/>
          <w:szCs w:val="24"/>
        </w:rPr>
      </w:pPr>
    </w:p>
    <w:p w14:paraId="67FA69D4" w14:textId="77777777" w:rsidR="009420AD" w:rsidRPr="004B137C" w:rsidRDefault="009420AD" w:rsidP="004B137C">
      <w:pPr>
        <w:rPr>
          <w:rFonts w:cs="Arial"/>
          <w:szCs w:val="24"/>
        </w:rPr>
      </w:pPr>
      <w:r w:rsidRPr="004B137C">
        <w:rPr>
          <w:rFonts w:cs="Arial"/>
          <w:szCs w:val="24"/>
        </w:rPr>
        <w:t>Lyhyt kuvaus miten koodin tulisi toimia, millaisia vaatimuksia esimerkiksi tietokantaan lähetyksen suhteen</w:t>
      </w:r>
      <w:r w:rsidR="002A086F" w:rsidRPr="004B137C">
        <w:rPr>
          <w:rFonts w:cs="Arial"/>
          <w:szCs w:val="24"/>
        </w:rPr>
        <w:t>.</w:t>
      </w:r>
    </w:p>
    <w:p w14:paraId="0CBAE2F4" w14:textId="77777777" w:rsidR="009420AD" w:rsidRPr="004B137C" w:rsidRDefault="009420AD" w:rsidP="004B137C">
      <w:pPr>
        <w:rPr>
          <w:rFonts w:cs="Arial"/>
          <w:szCs w:val="24"/>
        </w:rPr>
      </w:pPr>
    </w:p>
    <w:p w14:paraId="78A1648F" w14:textId="77777777" w:rsidR="004266C0" w:rsidRPr="004B137C" w:rsidRDefault="004266C0" w:rsidP="004B137C">
      <w:pPr>
        <w:rPr>
          <w:rFonts w:cs="Arial"/>
          <w:szCs w:val="24"/>
        </w:rPr>
      </w:pPr>
    </w:p>
    <w:p w14:paraId="629BAB72" w14:textId="77777777" w:rsidR="00032F4F" w:rsidRPr="004B137C" w:rsidRDefault="00032F4F" w:rsidP="004B137C">
      <w:pPr>
        <w:pStyle w:val="Heading2"/>
        <w:rPr>
          <w:rFonts w:cs="Arial"/>
          <w:szCs w:val="24"/>
        </w:rPr>
      </w:pPr>
      <w:bookmarkStart w:id="12" w:name="_Toc156561572"/>
      <w:r w:rsidRPr="004B137C">
        <w:rPr>
          <w:rFonts w:cs="Arial"/>
          <w:szCs w:val="24"/>
        </w:rPr>
        <w:t>2.</w:t>
      </w:r>
      <w:r w:rsidR="009420AD" w:rsidRPr="004B137C">
        <w:rPr>
          <w:rFonts w:cs="Arial"/>
          <w:szCs w:val="24"/>
        </w:rPr>
        <w:t>3</w:t>
      </w:r>
      <w:r w:rsidRPr="004B137C">
        <w:rPr>
          <w:rFonts w:cs="Arial"/>
          <w:szCs w:val="24"/>
        </w:rPr>
        <w:t xml:space="preserve"> Verifiointi</w:t>
      </w:r>
      <w:bookmarkEnd w:id="12"/>
    </w:p>
    <w:p w14:paraId="090D2B07" w14:textId="77777777" w:rsidR="00032F4F" w:rsidRPr="004B137C" w:rsidRDefault="00032F4F" w:rsidP="004B137C">
      <w:pPr>
        <w:rPr>
          <w:rFonts w:cs="Arial"/>
          <w:szCs w:val="24"/>
        </w:rPr>
      </w:pPr>
    </w:p>
    <w:p w14:paraId="5938739F" w14:textId="77777777" w:rsidR="00C4775C" w:rsidRPr="004B137C" w:rsidRDefault="004B137C" w:rsidP="004B137C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 xml:space="preserve">Jos lautanne on lähettänyt onnistuneesti </w:t>
      </w:r>
      <w:r>
        <w:rPr>
          <w:rFonts w:cs="Arial"/>
          <w:szCs w:val="24"/>
        </w:rPr>
        <w:t xml:space="preserve">signaalienne </w:t>
      </w:r>
      <w:r w:rsidRPr="004B137C">
        <w:rPr>
          <w:rFonts w:cs="Arial"/>
          <w:szCs w:val="24"/>
        </w:rPr>
        <w:t xml:space="preserve">datan, tulisi sen löytyä </w:t>
      </w:r>
      <w:proofErr w:type="gramStart"/>
      <w:r w:rsidRPr="004B137C">
        <w:rPr>
          <w:rFonts w:cs="Arial"/>
          <w:szCs w:val="24"/>
        </w:rPr>
        <w:t>referenssi-tietokannasta</w:t>
      </w:r>
      <w:proofErr w:type="gramEnd"/>
      <w:r w:rsidRPr="004B137C">
        <w:rPr>
          <w:rFonts w:cs="Arial"/>
          <w:szCs w:val="24"/>
        </w:rPr>
        <w:t xml:space="preserve"> sillä signaalinimellä, jota olette Arduinolla lähetykseen käyttäneet, esim. jos nimenne olisi </w:t>
      </w:r>
      <w:proofErr w:type="spellStart"/>
      <w:r w:rsidRPr="004B137C">
        <w:rPr>
          <w:rFonts w:cs="Arial"/>
          <w:szCs w:val="24"/>
        </w:rPr>
        <w:t>temperature</w:t>
      </w:r>
      <w:proofErr w:type="spellEnd"/>
      <w:r w:rsidRPr="004B137C">
        <w:rPr>
          <w:rFonts w:cs="Arial"/>
          <w:szCs w:val="24"/>
        </w:rPr>
        <w:t xml:space="preserve"> →</w:t>
      </w:r>
      <w:r w:rsidRPr="004B137C">
        <w:rPr>
          <w:rFonts w:cs="Arial"/>
          <w:szCs w:val="24"/>
        </w:rPr>
        <w:br/>
      </w:r>
      <w:bookmarkStart w:id="13" w:name="_Toc63249412"/>
      <w:bookmarkStart w:id="14" w:name="_Toc71033682"/>
      <w:bookmarkStart w:id="15" w:name="_Toc71033798"/>
      <w:bookmarkStart w:id="16" w:name="_Toc156561573"/>
      <w:r w:rsidRPr="004B137C">
        <w:rPr>
          <w:rFonts w:cs="Arial"/>
          <w:szCs w:val="24"/>
        </w:rPr>
        <w:fldChar w:fldCharType="begin"/>
      </w:r>
      <w:r w:rsidRPr="004B137C">
        <w:rPr>
          <w:rFonts w:cs="Arial"/>
          <w:szCs w:val="24"/>
        </w:rPr>
        <w:instrText xml:space="preserve"> HYPERLINK "http://webapi19sa-1.course.tamk.cloud/v1/weather/temperature" </w:instrText>
      </w:r>
      <w:r w:rsidRPr="004B137C">
        <w:rPr>
          <w:rFonts w:cs="Arial"/>
          <w:szCs w:val="24"/>
        </w:rPr>
      </w:r>
      <w:r w:rsidRPr="004B137C">
        <w:rPr>
          <w:rFonts w:cs="Arial"/>
          <w:szCs w:val="24"/>
        </w:rPr>
        <w:fldChar w:fldCharType="separate"/>
      </w:r>
      <w:r w:rsidRPr="004B137C">
        <w:rPr>
          <w:rStyle w:val="Hyperlink"/>
          <w:rFonts w:cs="Arial"/>
          <w:szCs w:val="24"/>
        </w:rPr>
        <w:t>http://webapi19sa-1.course.tamk.cloud/v1/weather/temperature</w:t>
      </w:r>
      <w:r w:rsidRPr="004B137C">
        <w:rPr>
          <w:rFonts w:cs="Arial"/>
          <w:szCs w:val="24"/>
        </w:rPr>
        <w:fldChar w:fldCharType="end"/>
      </w:r>
    </w:p>
    <w:p w14:paraId="65B890EC" w14:textId="77777777" w:rsidR="004B137C" w:rsidRDefault="004B137C" w:rsidP="004B137C">
      <w:pPr>
        <w:jc w:val="left"/>
        <w:rPr>
          <w:rFonts w:cs="Arial"/>
          <w:szCs w:val="24"/>
        </w:rPr>
      </w:pPr>
    </w:p>
    <w:p w14:paraId="749C98BB" w14:textId="77777777" w:rsidR="004B137C" w:rsidRPr="004B137C" w:rsidRDefault="004B137C" w:rsidP="004B137C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t>Lisää siis linkki kummallekin signaalille, joiden kautta datanne lähetyksen onnistuminen (ja lähetystaajuus) ovat tarkistettavissa.</w:t>
      </w:r>
      <w:r w:rsidRPr="004B137C">
        <w:rPr>
          <w:rFonts w:cs="Arial"/>
          <w:szCs w:val="24"/>
        </w:rPr>
        <w:br w:type="page"/>
      </w:r>
    </w:p>
    <w:p w14:paraId="369C2676" w14:textId="77777777" w:rsidR="0071114E" w:rsidRPr="004B137C" w:rsidRDefault="006B173C" w:rsidP="004B137C">
      <w:pPr>
        <w:spacing w:line="240" w:lineRule="auto"/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lastRenderedPageBreak/>
        <w:t>LIITTEET</w:t>
      </w:r>
      <w:bookmarkEnd w:id="13"/>
      <w:bookmarkEnd w:id="14"/>
      <w:bookmarkEnd w:id="15"/>
      <w:bookmarkEnd w:id="16"/>
      <w:r w:rsidR="004B137C">
        <w:rPr>
          <w:rFonts w:cs="Arial"/>
          <w:szCs w:val="24"/>
        </w:rPr>
        <w:br/>
      </w:r>
    </w:p>
    <w:p w14:paraId="1F7C3F55" w14:textId="77777777" w:rsidR="008B3CA0" w:rsidRPr="004B137C" w:rsidRDefault="005027B9" w:rsidP="00266007">
      <w:pPr>
        <w:pStyle w:val="Heading2"/>
        <w:rPr>
          <w:rFonts w:cs="Arial"/>
          <w:szCs w:val="24"/>
        </w:rPr>
      </w:pPr>
      <w:bookmarkStart w:id="17" w:name="_Toc71033683"/>
      <w:bookmarkStart w:id="18" w:name="_Toc71033799"/>
      <w:bookmarkStart w:id="19" w:name="_Toc156561574"/>
      <w:r w:rsidRPr="004B137C">
        <w:rPr>
          <w:rFonts w:cs="Arial"/>
          <w:szCs w:val="24"/>
        </w:rPr>
        <w:t xml:space="preserve">LIITE 1. </w:t>
      </w:r>
      <w:bookmarkEnd w:id="17"/>
      <w:bookmarkEnd w:id="18"/>
      <w:r w:rsidR="004266C0" w:rsidRPr="004B137C">
        <w:rPr>
          <w:rFonts w:cs="Arial"/>
          <w:szCs w:val="24"/>
        </w:rPr>
        <w:t>Analogisen k</w:t>
      </w:r>
      <w:r w:rsidR="00FA1106" w:rsidRPr="004B137C">
        <w:rPr>
          <w:rFonts w:cs="Arial"/>
          <w:szCs w:val="24"/>
        </w:rPr>
        <w:t>ytkennän verifiointipöytäkirja</w:t>
      </w:r>
      <w:bookmarkEnd w:id="19"/>
    </w:p>
    <w:p w14:paraId="7C9657C6" w14:textId="77777777" w:rsidR="00812624" w:rsidRPr="004B137C" w:rsidRDefault="00812624" w:rsidP="008B3CA0">
      <w:pPr>
        <w:rPr>
          <w:rFonts w:cs="Arial"/>
          <w:szCs w:val="24"/>
        </w:rPr>
      </w:pPr>
    </w:p>
    <w:p w14:paraId="2EB2341A" w14:textId="77777777" w:rsidR="00812624" w:rsidRPr="004B137C" w:rsidRDefault="00812624">
      <w:pPr>
        <w:spacing w:line="240" w:lineRule="auto"/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br w:type="page"/>
      </w:r>
    </w:p>
    <w:p w14:paraId="058595F3" w14:textId="77777777" w:rsidR="004266C0" w:rsidRPr="004B137C" w:rsidRDefault="004266C0" w:rsidP="004266C0">
      <w:pPr>
        <w:pStyle w:val="Heading2"/>
        <w:rPr>
          <w:rFonts w:cs="Arial"/>
          <w:szCs w:val="24"/>
        </w:rPr>
      </w:pPr>
      <w:bookmarkStart w:id="20" w:name="_Toc156561575"/>
      <w:bookmarkStart w:id="21" w:name="_Toc71033684"/>
      <w:bookmarkStart w:id="22" w:name="_Toc71033800"/>
      <w:r w:rsidRPr="004B137C">
        <w:rPr>
          <w:rFonts w:cs="Arial"/>
          <w:szCs w:val="24"/>
        </w:rPr>
        <w:lastRenderedPageBreak/>
        <w:t>LIITE 2. Digitaalisen kytkennän verifiointipöytäkirja</w:t>
      </w:r>
      <w:bookmarkEnd w:id="20"/>
    </w:p>
    <w:p w14:paraId="70D65035" w14:textId="77777777" w:rsidR="004266C0" w:rsidRPr="004B137C" w:rsidRDefault="004266C0">
      <w:pPr>
        <w:spacing w:line="240" w:lineRule="auto"/>
        <w:jc w:val="left"/>
        <w:rPr>
          <w:rFonts w:cs="Arial"/>
          <w:b/>
          <w:bCs/>
          <w:iCs/>
          <w:szCs w:val="24"/>
        </w:rPr>
      </w:pPr>
      <w:r w:rsidRPr="004B137C">
        <w:rPr>
          <w:rFonts w:cs="Arial"/>
          <w:szCs w:val="24"/>
        </w:rPr>
        <w:br w:type="page"/>
      </w:r>
    </w:p>
    <w:p w14:paraId="68D005A6" w14:textId="77777777" w:rsidR="00F45405" w:rsidRPr="004B137C" w:rsidRDefault="00F45405" w:rsidP="00266007">
      <w:pPr>
        <w:pStyle w:val="Heading2"/>
        <w:rPr>
          <w:rFonts w:cs="Arial"/>
          <w:szCs w:val="24"/>
        </w:rPr>
      </w:pPr>
      <w:bookmarkStart w:id="23" w:name="_Toc156561576"/>
      <w:r w:rsidRPr="004B137C">
        <w:rPr>
          <w:rFonts w:cs="Arial"/>
          <w:szCs w:val="24"/>
        </w:rPr>
        <w:lastRenderedPageBreak/>
        <w:t xml:space="preserve">LIITE </w:t>
      </w:r>
      <w:r w:rsidR="00A04C38" w:rsidRPr="004B137C">
        <w:rPr>
          <w:rFonts w:cs="Arial"/>
          <w:szCs w:val="24"/>
        </w:rPr>
        <w:t>3</w:t>
      </w:r>
      <w:r w:rsidRPr="004B137C">
        <w:rPr>
          <w:rFonts w:cs="Arial"/>
          <w:szCs w:val="24"/>
        </w:rPr>
        <w:t xml:space="preserve">. </w:t>
      </w:r>
      <w:bookmarkEnd w:id="21"/>
      <w:bookmarkEnd w:id="22"/>
      <w:proofErr w:type="spellStart"/>
      <w:r w:rsidR="0049507C" w:rsidRPr="004B137C">
        <w:rPr>
          <w:rFonts w:cs="Arial"/>
          <w:szCs w:val="24"/>
        </w:rPr>
        <w:t>Arduinokoodi</w:t>
      </w:r>
      <w:bookmarkEnd w:id="23"/>
      <w:proofErr w:type="spellEnd"/>
    </w:p>
    <w:p w14:paraId="0F75B003" w14:textId="77777777" w:rsidR="004266C0" w:rsidRPr="004B137C" w:rsidRDefault="004266C0">
      <w:pPr>
        <w:spacing w:line="240" w:lineRule="auto"/>
        <w:jc w:val="left"/>
        <w:rPr>
          <w:rFonts w:cs="Arial"/>
          <w:b/>
          <w:bCs/>
          <w:iCs/>
          <w:szCs w:val="24"/>
        </w:rPr>
      </w:pPr>
    </w:p>
    <w:p w14:paraId="30EE1C7C" w14:textId="77777777" w:rsidR="00ED74B1" w:rsidRPr="004B137C" w:rsidRDefault="00ED74B1" w:rsidP="00132E93">
      <w:pPr>
        <w:spacing w:line="240" w:lineRule="auto"/>
        <w:jc w:val="left"/>
        <w:rPr>
          <w:rFonts w:cs="Arial"/>
          <w:b/>
          <w:bCs/>
          <w:iCs/>
          <w:szCs w:val="24"/>
        </w:rPr>
      </w:pPr>
    </w:p>
    <w:sectPr w:rsidR="00ED74B1" w:rsidRPr="004B137C" w:rsidSect="00EF6B03">
      <w:headerReference w:type="default" r:id="rId13"/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4E3679" w14:textId="77777777" w:rsidR="008A0AAE" w:rsidRDefault="008A0AAE">
      <w:r>
        <w:separator/>
      </w:r>
    </w:p>
    <w:p w14:paraId="1A8CAABC" w14:textId="77777777" w:rsidR="008A0AAE" w:rsidRDefault="008A0AAE"/>
    <w:p w14:paraId="217E9BA1" w14:textId="77777777" w:rsidR="008A0AAE" w:rsidRDefault="008A0AAE"/>
    <w:p w14:paraId="11254536" w14:textId="77777777" w:rsidR="008A0AAE" w:rsidRDefault="008A0AAE"/>
    <w:p w14:paraId="5DDCD44D" w14:textId="77777777" w:rsidR="008A0AAE" w:rsidRDefault="008A0AAE"/>
    <w:p w14:paraId="7BC963D6" w14:textId="77777777" w:rsidR="008A0AAE" w:rsidRDefault="008A0AAE"/>
    <w:p w14:paraId="78080F16" w14:textId="77777777" w:rsidR="008A0AAE" w:rsidRDefault="008A0AAE"/>
  </w:endnote>
  <w:endnote w:type="continuationSeparator" w:id="0">
    <w:p w14:paraId="3BDD07DD" w14:textId="77777777" w:rsidR="008A0AAE" w:rsidRDefault="008A0AAE">
      <w:r>
        <w:continuationSeparator/>
      </w:r>
    </w:p>
    <w:p w14:paraId="298372B7" w14:textId="77777777" w:rsidR="008A0AAE" w:rsidRDefault="008A0AAE"/>
    <w:p w14:paraId="32D4B09F" w14:textId="77777777" w:rsidR="008A0AAE" w:rsidRDefault="008A0AAE"/>
    <w:p w14:paraId="24888AF2" w14:textId="77777777" w:rsidR="008A0AAE" w:rsidRDefault="008A0AAE"/>
    <w:p w14:paraId="25472ED2" w14:textId="77777777" w:rsidR="008A0AAE" w:rsidRDefault="008A0AAE"/>
    <w:p w14:paraId="36DBFE03" w14:textId="77777777" w:rsidR="008A0AAE" w:rsidRDefault="008A0AAE"/>
    <w:p w14:paraId="30AC9D1F" w14:textId="77777777" w:rsidR="008A0AAE" w:rsidRDefault="008A0AAE"/>
  </w:endnote>
  <w:endnote w:type="continuationNotice" w:id="1">
    <w:p w14:paraId="50C7E0DF" w14:textId="77777777" w:rsidR="008A0AAE" w:rsidRDefault="008A0AA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B6810" w14:textId="77777777" w:rsidR="008A0AAE" w:rsidRDefault="008A0AAE">
      <w:r>
        <w:separator/>
      </w:r>
    </w:p>
  </w:footnote>
  <w:footnote w:type="continuationSeparator" w:id="0">
    <w:p w14:paraId="61E1A6C2" w14:textId="77777777" w:rsidR="008A0AAE" w:rsidRDefault="008A0AAE">
      <w:r>
        <w:continuationSeparator/>
      </w:r>
    </w:p>
    <w:p w14:paraId="28C743D5" w14:textId="77777777" w:rsidR="008A0AAE" w:rsidRDefault="008A0AAE"/>
    <w:p w14:paraId="7F8216AB" w14:textId="77777777" w:rsidR="008A0AAE" w:rsidRDefault="008A0AAE"/>
    <w:p w14:paraId="3CACAB96" w14:textId="77777777" w:rsidR="008A0AAE" w:rsidRDefault="008A0AAE"/>
    <w:p w14:paraId="473F70EF" w14:textId="77777777" w:rsidR="008A0AAE" w:rsidRDefault="008A0AAE"/>
    <w:p w14:paraId="67DC59B0" w14:textId="77777777" w:rsidR="008A0AAE" w:rsidRDefault="008A0AAE"/>
    <w:p w14:paraId="0B699F1D" w14:textId="77777777" w:rsidR="008A0AAE" w:rsidRDefault="008A0AAE"/>
  </w:footnote>
  <w:footnote w:type="continuationNotice" w:id="1">
    <w:p w14:paraId="0B8DBE4A" w14:textId="77777777" w:rsidR="008A0AAE" w:rsidRDefault="008A0AA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CCBA3" w14:textId="77777777" w:rsidR="0044638E" w:rsidRDefault="00C4775C">
    <w:pPr>
      <w:pStyle w:val="Header"/>
    </w:pPr>
    <w:r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E026D0F" wp14:editId="0E1E9BD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0" cy="0"/>
              <wp:effectExtent l="0" t="0" r="0" b="0"/>
              <wp:wrapNone/>
              <wp:docPr id="953627141" name="AutoShape 5" descr="/Volumes/My Passport Ultra/BRÄNDITYÖ_JEMMA/Logot kaikki/Merkki/RGB_violetti/TREpLA01_merkki____V8___RGB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A6B5C1" id="AutoShape 5" o:spid="_x0000_s1026" alt="/Volumes/My Passport Ultra/BRÄNDITYÖ_JEMMA/Logot kaikki/Merkki/RGB_violetti/TREpLA01_merkki____V8___RGB.eps" style="position:absolute;margin-left:0;margin-top:0;width:0;height:0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" o:allowincell="f" filled="f" stroked="f">
              <o:lock v:ext="edit" aspectratio="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25E729A"/>
    <w:multiLevelType w:val="hybridMultilevel"/>
    <w:tmpl w:val="B1E0727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CE3111"/>
    <w:multiLevelType w:val="multilevel"/>
    <w:tmpl w:val="4438855A"/>
    <w:numStyleLink w:val="Tyyli1"/>
  </w:abstractNum>
  <w:abstractNum w:abstractNumId="13" w15:restartNumberingAfterBreak="0">
    <w:nsid w:val="11B91A17"/>
    <w:multiLevelType w:val="multilevel"/>
    <w:tmpl w:val="F0C66524"/>
    <w:styleLink w:val="Tyyli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1BE303FC"/>
    <w:multiLevelType w:val="multilevel"/>
    <w:tmpl w:val="4438855A"/>
    <w:numStyleLink w:val="Tyyli1"/>
  </w:abstractNum>
  <w:abstractNum w:abstractNumId="15" w15:restartNumberingAfterBreak="0">
    <w:nsid w:val="1D51651D"/>
    <w:multiLevelType w:val="multilevel"/>
    <w:tmpl w:val="EEC6B8FE"/>
    <w:lvl w:ilvl="0">
      <w:start w:val="1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6" w15:restartNumberingAfterBreak="0">
    <w:nsid w:val="1D7B3920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1EA54E51"/>
    <w:multiLevelType w:val="hybridMultilevel"/>
    <w:tmpl w:val="0F6CE252"/>
    <w:lvl w:ilvl="0" w:tplc="1278C1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5849E82">
      <w:start w:val="4"/>
      <w:numFmt w:val="bullet"/>
      <w:lvlText w:val=""/>
      <w:lvlJc w:val="left"/>
      <w:pPr>
        <w:ind w:left="1440" w:hanging="360"/>
      </w:pPr>
      <w:rPr>
        <w:rFonts w:ascii="Symbol" w:eastAsia="Times New Roman" w:hAnsi="Symbol" w:cs="Courier New" w:hint="default"/>
        <w:color w:val="95A5A6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367A74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2C0B6261"/>
    <w:multiLevelType w:val="multilevel"/>
    <w:tmpl w:val="6C10275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2DB36096"/>
    <w:multiLevelType w:val="multilevel"/>
    <w:tmpl w:val="F0C6652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2" w15:restartNumberingAfterBreak="0">
    <w:nsid w:val="30463610"/>
    <w:multiLevelType w:val="multilevel"/>
    <w:tmpl w:val="F5C2A2E2"/>
    <w:lvl w:ilvl="0">
      <w:start w:val="1"/>
      <w:numFmt w:val="none"/>
      <w:lvlText w:val="4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34851492"/>
    <w:multiLevelType w:val="multilevel"/>
    <w:tmpl w:val="9FC26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3E582F"/>
    <w:multiLevelType w:val="multilevel"/>
    <w:tmpl w:val="007AB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8EF5EAB"/>
    <w:multiLevelType w:val="multilevel"/>
    <w:tmpl w:val="EEC6B8FE"/>
    <w:lvl w:ilvl="0">
      <w:start w:val="1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6" w15:restartNumberingAfterBreak="0">
    <w:nsid w:val="3D3021B3"/>
    <w:multiLevelType w:val="hybridMultilevel"/>
    <w:tmpl w:val="4E9C092E"/>
    <w:lvl w:ilvl="0" w:tplc="87C61EF0">
      <w:start w:val="1"/>
      <w:numFmt w:val="decimal"/>
      <w:lvlText w:val="%1"/>
      <w:lvlJc w:val="left"/>
      <w:pPr>
        <w:ind w:left="470" w:hanging="40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50" w:hanging="360"/>
      </w:pPr>
    </w:lvl>
    <w:lvl w:ilvl="2" w:tplc="040B001B" w:tentative="1">
      <w:start w:val="1"/>
      <w:numFmt w:val="lowerRoman"/>
      <w:lvlText w:val="%3."/>
      <w:lvlJc w:val="right"/>
      <w:pPr>
        <w:ind w:left="1870" w:hanging="180"/>
      </w:pPr>
    </w:lvl>
    <w:lvl w:ilvl="3" w:tplc="040B000F" w:tentative="1">
      <w:start w:val="1"/>
      <w:numFmt w:val="decimal"/>
      <w:lvlText w:val="%4."/>
      <w:lvlJc w:val="left"/>
      <w:pPr>
        <w:ind w:left="2590" w:hanging="360"/>
      </w:pPr>
    </w:lvl>
    <w:lvl w:ilvl="4" w:tplc="040B0019" w:tentative="1">
      <w:start w:val="1"/>
      <w:numFmt w:val="lowerLetter"/>
      <w:lvlText w:val="%5."/>
      <w:lvlJc w:val="left"/>
      <w:pPr>
        <w:ind w:left="3310" w:hanging="360"/>
      </w:pPr>
    </w:lvl>
    <w:lvl w:ilvl="5" w:tplc="040B001B" w:tentative="1">
      <w:start w:val="1"/>
      <w:numFmt w:val="lowerRoman"/>
      <w:lvlText w:val="%6."/>
      <w:lvlJc w:val="right"/>
      <w:pPr>
        <w:ind w:left="4030" w:hanging="180"/>
      </w:pPr>
    </w:lvl>
    <w:lvl w:ilvl="6" w:tplc="040B000F" w:tentative="1">
      <w:start w:val="1"/>
      <w:numFmt w:val="decimal"/>
      <w:lvlText w:val="%7."/>
      <w:lvlJc w:val="left"/>
      <w:pPr>
        <w:ind w:left="4750" w:hanging="360"/>
      </w:pPr>
    </w:lvl>
    <w:lvl w:ilvl="7" w:tplc="040B0019" w:tentative="1">
      <w:start w:val="1"/>
      <w:numFmt w:val="lowerLetter"/>
      <w:lvlText w:val="%8."/>
      <w:lvlJc w:val="left"/>
      <w:pPr>
        <w:ind w:left="5470" w:hanging="360"/>
      </w:pPr>
    </w:lvl>
    <w:lvl w:ilvl="8" w:tplc="040B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7" w15:restartNumberingAfterBreak="0">
    <w:nsid w:val="40567306"/>
    <w:multiLevelType w:val="multilevel"/>
    <w:tmpl w:val="98D4A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220750D"/>
    <w:multiLevelType w:val="multilevel"/>
    <w:tmpl w:val="A1641FB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78C095E"/>
    <w:multiLevelType w:val="hybridMultilevel"/>
    <w:tmpl w:val="3E7ED7FC"/>
    <w:lvl w:ilvl="0" w:tplc="E368BE5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FC5459"/>
    <w:multiLevelType w:val="multilevel"/>
    <w:tmpl w:val="8494AC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6.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31" w15:restartNumberingAfterBreak="0">
    <w:nsid w:val="4AD34A2A"/>
    <w:multiLevelType w:val="hybridMultilevel"/>
    <w:tmpl w:val="050873F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BA1FEA"/>
    <w:multiLevelType w:val="multilevel"/>
    <w:tmpl w:val="4438855A"/>
    <w:numStyleLink w:val="Tyyli1"/>
  </w:abstractNum>
  <w:abstractNum w:abstractNumId="33" w15:restartNumberingAfterBreak="0">
    <w:nsid w:val="50201A0B"/>
    <w:multiLevelType w:val="multilevel"/>
    <w:tmpl w:val="E800D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35240D5"/>
    <w:multiLevelType w:val="multilevel"/>
    <w:tmpl w:val="007AB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35D637A"/>
    <w:multiLevelType w:val="hybridMultilevel"/>
    <w:tmpl w:val="3572DAB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4C3768"/>
    <w:multiLevelType w:val="multilevel"/>
    <w:tmpl w:val="684C92EE"/>
    <w:lvl w:ilvl="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5C8076D0"/>
    <w:multiLevelType w:val="hybridMultilevel"/>
    <w:tmpl w:val="66B0EA1E"/>
    <w:lvl w:ilvl="0" w:tplc="A1E44AB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AE3C85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61E97746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 w15:restartNumberingAfterBreak="0">
    <w:nsid w:val="637F4231"/>
    <w:multiLevelType w:val="multilevel"/>
    <w:tmpl w:val="F0C6652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1" w15:restartNumberingAfterBreak="0">
    <w:nsid w:val="67654E6C"/>
    <w:multiLevelType w:val="hybridMultilevel"/>
    <w:tmpl w:val="BF7EED0C"/>
    <w:lvl w:ilvl="0" w:tplc="A3744104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5A539D"/>
    <w:multiLevelType w:val="multilevel"/>
    <w:tmpl w:val="17DEE99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3" w15:restartNumberingAfterBreak="0">
    <w:nsid w:val="7B7F7CD3"/>
    <w:multiLevelType w:val="multilevel"/>
    <w:tmpl w:val="EEDAE680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B86188B"/>
    <w:multiLevelType w:val="hybridMultilevel"/>
    <w:tmpl w:val="A54832CA"/>
    <w:lvl w:ilvl="0" w:tplc="72B4C5F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DE3787"/>
    <w:multiLevelType w:val="hybridMultilevel"/>
    <w:tmpl w:val="E466BE3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004622">
    <w:abstractNumId w:val="21"/>
  </w:num>
  <w:num w:numId="2" w16cid:durableId="552156860">
    <w:abstractNumId w:val="4"/>
  </w:num>
  <w:num w:numId="3" w16cid:durableId="144053586">
    <w:abstractNumId w:val="1"/>
  </w:num>
  <w:num w:numId="4" w16cid:durableId="736896701">
    <w:abstractNumId w:val="13"/>
  </w:num>
  <w:num w:numId="5" w16cid:durableId="1882814334">
    <w:abstractNumId w:val="17"/>
  </w:num>
  <w:num w:numId="6" w16cid:durableId="1157384929">
    <w:abstractNumId w:val="41"/>
  </w:num>
  <w:num w:numId="7" w16cid:durableId="975530593">
    <w:abstractNumId w:val="20"/>
  </w:num>
  <w:num w:numId="8" w16cid:durableId="186913758">
    <w:abstractNumId w:val="20"/>
    <w:lvlOverride w:ilvl="0">
      <w:lvl w:ilvl="0">
        <w:start w:val="1"/>
        <w:numFmt w:val="decimal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9" w16cid:durableId="1292134273">
    <w:abstractNumId w:val="0"/>
  </w:num>
  <w:num w:numId="10" w16cid:durableId="659895264">
    <w:abstractNumId w:val="10"/>
  </w:num>
  <w:num w:numId="11" w16cid:durableId="617614099">
    <w:abstractNumId w:val="8"/>
  </w:num>
  <w:num w:numId="12" w16cid:durableId="760025715">
    <w:abstractNumId w:val="7"/>
  </w:num>
  <w:num w:numId="13" w16cid:durableId="362902928">
    <w:abstractNumId w:val="6"/>
  </w:num>
  <w:num w:numId="14" w16cid:durableId="661588957">
    <w:abstractNumId w:val="5"/>
  </w:num>
  <w:num w:numId="15" w16cid:durableId="1761829697">
    <w:abstractNumId w:val="9"/>
  </w:num>
  <w:num w:numId="16" w16cid:durableId="197743719">
    <w:abstractNumId w:val="3"/>
  </w:num>
  <w:num w:numId="17" w16cid:durableId="1761172085">
    <w:abstractNumId w:val="2"/>
  </w:num>
  <w:num w:numId="18" w16cid:durableId="1084762209">
    <w:abstractNumId w:val="35"/>
  </w:num>
  <w:num w:numId="19" w16cid:durableId="555121346">
    <w:abstractNumId w:val="19"/>
  </w:num>
  <w:num w:numId="20" w16cid:durableId="1297301119">
    <w:abstractNumId w:val="20"/>
    <w:lvlOverride w:ilvl="0">
      <w:lvl w:ilvl="0">
        <w:start w:val="1"/>
        <w:numFmt w:val="decimal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  <w:b/>
          <w:bCs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21" w16cid:durableId="246424773">
    <w:abstractNumId w:val="43"/>
  </w:num>
  <w:num w:numId="22" w16cid:durableId="1727142826">
    <w:abstractNumId w:val="40"/>
  </w:num>
  <w:num w:numId="23" w16cid:durableId="1533110960">
    <w:abstractNumId w:val="39"/>
  </w:num>
  <w:num w:numId="24" w16cid:durableId="446893409">
    <w:abstractNumId w:val="26"/>
  </w:num>
  <w:num w:numId="25" w16cid:durableId="1336156021">
    <w:abstractNumId w:val="11"/>
  </w:num>
  <w:num w:numId="26" w16cid:durableId="286278977">
    <w:abstractNumId w:val="27"/>
  </w:num>
  <w:num w:numId="27" w16cid:durableId="1837190728">
    <w:abstractNumId w:val="14"/>
  </w:num>
  <w:num w:numId="28" w16cid:durableId="105319605">
    <w:abstractNumId w:val="12"/>
  </w:num>
  <w:num w:numId="29" w16cid:durableId="370956124">
    <w:abstractNumId w:val="36"/>
  </w:num>
  <w:num w:numId="30" w16cid:durableId="671764295">
    <w:abstractNumId w:val="22"/>
  </w:num>
  <w:num w:numId="31" w16cid:durableId="252206736">
    <w:abstractNumId w:val="16"/>
  </w:num>
  <w:num w:numId="32" w16cid:durableId="1924412027">
    <w:abstractNumId w:val="18"/>
  </w:num>
  <w:num w:numId="33" w16cid:durableId="1554804332">
    <w:abstractNumId w:val="32"/>
  </w:num>
  <w:num w:numId="34" w16cid:durableId="1073510412">
    <w:abstractNumId w:val="30"/>
  </w:num>
  <w:num w:numId="35" w16cid:durableId="576668968">
    <w:abstractNumId w:val="38"/>
  </w:num>
  <w:num w:numId="36" w16cid:durableId="761805971">
    <w:abstractNumId w:val="42"/>
  </w:num>
  <w:num w:numId="37" w16cid:durableId="746266270">
    <w:abstractNumId w:val="25"/>
  </w:num>
  <w:num w:numId="38" w16cid:durableId="1083604014">
    <w:abstractNumId w:val="15"/>
  </w:num>
  <w:num w:numId="39" w16cid:durableId="1081027559">
    <w:abstractNumId w:val="34"/>
  </w:num>
  <w:num w:numId="40" w16cid:durableId="367098667">
    <w:abstractNumId w:val="24"/>
  </w:num>
  <w:num w:numId="41" w16cid:durableId="510992039">
    <w:abstractNumId w:val="28"/>
  </w:num>
  <w:num w:numId="42" w16cid:durableId="2134863347">
    <w:abstractNumId w:val="33"/>
  </w:num>
  <w:num w:numId="43" w16cid:durableId="1384600703">
    <w:abstractNumId w:val="44"/>
  </w:num>
  <w:num w:numId="44" w16cid:durableId="143788599">
    <w:abstractNumId w:val="37"/>
  </w:num>
  <w:num w:numId="45" w16cid:durableId="961375870">
    <w:abstractNumId w:val="23"/>
  </w:num>
  <w:num w:numId="46" w16cid:durableId="1145659752">
    <w:abstractNumId w:val="29"/>
  </w:num>
  <w:num w:numId="47" w16cid:durableId="1140153101">
    <w:abstractNumId w:val="31"/>
  </w:num>
  <w:num w:numId="48" w16cid:durableId="511798025">
    <w:abstractNumId w:val="4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removePersonalInformation/>
  <w:removeDateAndTime/>
  <w:proofState w:spelling="clean" w:grammar="clean"/>
  <w:attachedTemplate r:id="rId1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86"/>
    <w:rsid w:val="00000FD0"/>
    <w:rsid w:val="00002CF1"/>
    <w:rsid w:val="00003600"/>
    <w:rsid w:val="000048EC"/>
    <w:rsid w:val="00005978"/>
    <w:rsid w:val="00006232"/>
    <w:rsid w:val="00007726"/>
    <w:rsid w:val="00007837"/>
    <w:rsid w:val="00010481"/>
    <w:rsid w:val="00012494"/>
    <w:rsid w:val="00013A88"/>
    <w:rsid w:val="000174A5"/>
    <w:rsid w:val="000174BC"/>
    <w:rsid w:val="000176B1"/>
    <w:rsid w:val="00020FE2"/>
    <w:rsid w:val="00021801"/>
    <w:rsid w:val="000225D8"/>
    <w:rsid w:val="000232DF"/>
    <w:rsid w:val="00023C94"/>
    <w:rsid w:val="00023ED1"/>
    <w:rsid w:val="00024CE4"/>
    <w:rsid w:val="00024D3B"/>
    <w:rsid w:val="00026C29"/>
    <w:rsid w:val="0002726E"/>
    <w:rsid w:val="000272ED"/>
    <w:rsid w:val="0002739F"/>
    <w:rsid w:val="000276FF"/>
    <w:rsid w:val="00030058"/>
    <w:rsid w:val="000301B2"/>
    <w:rsid w:val="000316CC"/>
    <w:rsid w:val="00031D84"/>
    <w:rsid w:val="00032F4F"/>
    <w:rsid w:val="0003307C"/>
    <w:rsid w:val="00035917"/>
    <w:rsid w:val="00036608"/>
    <w:rsid w:val="000366E0"/>
    <w:rsid w:val="00036DFD"/>
    <w:rsid w:val="00037641"/>
    <w:rsid w:val="00037752"/>
    <w:rsid w:val="00037A6F"/>
    <w:rsid w:val="00037B5A"/>
    <w:rsid w:val="00040734"/>
    <w:rsid w:val="00040948"/>
    <w:rsid w:val="00041F88"/>
    <w:rsid w:val="0004269E"/>
    <w:rsid w:val="0004521E"/>
    <w:rsid w:val="00047B24"/>
    <w:rsid w:val="00050BCF"/>
    <w:rsid w:val="0005118D"/>
    <w:rsid w:val="00051839"/>
    <w:rsid w:val="00051DA0"/>
    <w:rsid w:val="00055B7D"/>
    <w:rsid w:val="0005621E"/>
    <w:rsid w:val="00060908"/>
    <w:rsid w:val="00065238"/>
    <w:rsid w:val="00065906"/>
    <w:rsid w:val="00070E7E"/>
    <w:rsid w:val="000715F3"/>
    <w:rsid w:val="00072088"/>
    <w:rsid w:val="00072416"/>
    <w:rsid w:val="000735F5"/>
    <w:rsid w:val="0007386A"/>
    <w:rsid w:val="000739ED"/>
    <w:rsid w:val="00073A63"/>
    <w:rsid w:val="00073D92"/>
    <w:rsid w:val="000741B5"/>
    <w:rsid w:val="000773F1"/>
    <w:rsid w:val="000804B7"/>
    <w:rsid w:val="00080DBC"/>
    <w:rsid w:val="00082085"/>
    <w:rsid w:val="00083571"/>
    <w:rsid w:val="00084225"/>
    <w:rsid w:val="000847F5"/>
    <w:rsid w:val="00084FBD"/>
    <w:rsid w:val="000855F9"/>
    <w:rsid w:val="00085ABC"/>
    <w:rsid w:val="000901D0"/>
    <w:rsid w:val="000914C7"/>
    <w:rsid w:val="00091B1C"/>
    <w:rsid w:val="0009295A"/>
    <w:rsid w:val="0009339E"/>
    <w:rsid w:val="000941C1"/>
    <w:rsid w:val="00094790"/>
    <w:rsid w:val="00094885"/>
    <w:rsid w:val="000948F2"/>
    <w:rsid w:val="00095FE1"/>
    <w:rsid w:val="00096409"/>
    <w:rsid w:val="00096621"/>
    <w:rsid w:val="0009684A"/>
    <w:rsid w:val="000976EA"/>
    <w:rsid w:val="00097EE5"/>
    <w:rsid w:val="000A0370"/>
    <w:rsid w:val="000A17E4"/>
    <w:rsid w:val="000A2459"/>
    <w:rsid w:val="000A3A3E"/>
    <w:rsid w:val="000A49BA"/>
    <w:rsid w:val="000A4BD8"/>
    <w:rsid w:val="000A4BE4"/>
    <w:rsid w:val="000A4EC7"/>
    <w:rsid w:val="000A5417"/>
    <w:rsid w:val="000A5C19"/>
    <w:rsid w:val="000A67FB"/>
    <w:rsid w:val="000A695A"/>
    <w:rsid w:val="000B0364"/>
    <w:rsid w:val="000B0B9C"/>
    <w:rsid w:val="000B165A"/>
    <w:rsid w:val="000B23A3"/>
    <w:rsid w:val="000B38AB"/>
    <w:rsid w:val="000B5159"/>
    <w:rsid w:val="000B5B1A"/>
    <w:rsid w:val="000B6B36"/>
    <w:rsid w:val="000B6DDC"/>
    <w:rsid w:val="000B6F13"/>
    <w:rsid w:val="000B7051"/>
    <w:rsid w:val="000B72C2"/>
    <w:rsid w:val="000B7BE9"/>
    <w:rsid w:val="000C1819"/>
    <w:rsid w:val="000C1CE4"/>
    <w:rsid w:val="000C25F0"/>
    <w:rsid w:val="000C3104"/>
    <w:rsid w:val="000C393F"/>
    <w:rsid w:val="000C6043"/>
    <w:rsid w:val="000C7E47"/>
    <w:rsid w:val="000D0514"/>
    <w:rsid w:val="000D10EE"/>
    <w:rsid w:val="000D11EC"/>
    <w:rsid w:val="000D1274"/>
    <w:rsid w:val="000D17FE"/>
    <w:rsid w:val="000D1CAE"/>
    <w:rsid w:val="000D20DE"/>
    <w:rsid w:val="000D27F0"/>
    <w:rsid w:val="000D3D64"/>
    <w:rsid w:val="000D4873"/>
    <w:rsid w:val="000D561F"/>
    <w:rsid w:val="000D6330"/>
    <w:rsid w:val="000D6776"/>
    <w:rsid w:val="000D75EE"/>
    <w:rsid w:val="000D76C6"/>
    <w:rsid w:val="000D78C8"/>
    <w:rsid w:val="000D79CF"/>
    <w:rsid w:val="000D7F3B"/>
    <w:rsid w:val="000E0E30"/>
    <w:rsid w:val="000E0F35"/>
    <w:rsid w:val="000E1922"/>
    <w:rsid w:val="000E1A8E"/>
    <w:rsid w:val="000E26E2"/>
    <w:rsid w:val="000E2812"/>
    <w:rsid w:val="000E5496"/>
    <w:rsid w:val="000E60EB"/>
    <w:rsid w:val="000E6B3E"/>
    <w:rsid w:val="000E7136"/>
    <w:rsid w:val="000F0420"/>
    <w:rsid w:val="000F0758"/>
    <w:rsid w:val="000F1550"/>
    <w:rsid w:val="000F339C"/>
    <w:rsid w:val="000F63B2"/>
    <w:rsid w:val="001000E4"/>
    <w:rsid w:val="001006A0"/>
    <w:rsid w:val="00100F6D"/>
    <w:rsid w:val="00101923"/>
    <w:rsid w:val="00102691"/>
    <w:rsid w:val="00104374"/>
    <w:rsid w:val="001049AB"/>
    <w:rsid w:val="00106861"/>
    <w:rsid w:val="0010692B"/>
    <w:rsid w:val="00110255"/>
    <w:rsid w:val="001116F4"/>
    <w:rsid w:val="00111EE8"/>
    <w:rsid w:val="00114026"/>
    <w:rsid w:val="00115009"/>
    <w:rsid w:val="00115113"/>
    <w:rsid w:val="00115847"/>
    <w:rsid w:val="00115D80"/>
    <w:rsid w:val="00117FD7"/>
    <w:rsid w:val="00120DF1"/>
    <w:rsid w:val="00121E95"/>
    <w:rsid w:val="00122074"/>
    <w:rsid w:val="001222BB"/>
    <w:rsid w:val="001223A0"/>
    <w:rsid w:val="00122424"/>
    <w:rsid w:val="001229D5"/>
    <w:rsid w:val="00122A25"/>
    <w:rsid w:val="00124939"/>
    <w:rsid w:val="00125613"/>
    <w:rsid w:val="00125774"/>
    <w:rsid w:val="00125FB1"/>
    <w:rsid w:val="00126029"/>
    <w:rsid w:val="00127B44"/>
    <w:rsid w:val="00130946"/>
    <w:rsid w:val="00130D56"/>
    <w:rsid w:val="00130DD2"/>
    <w:rsid w:val="00130FB0"/>
    <w:rsid w:val="0013181B"/>
    <w:rsid w:val="00132353"/>
    <w:rsid w:val="00132E27"/>
    <w:rsid w:val="00132E93"/>
    <w:rsid w:val="001333CB"/>
    <w:rsid w:val="001351B5"/>
    <w:rsid w:val="00135817"/>
    <w:rsid w:val="00136776"/>
    <w:rsid w:val="00137A4F"/>
    <w:rsid w:val="00140906"/>
    <w:rsid w:val="0014237B"/>
    <w:rsid w:val="001423F4"/>
    <w:rsid w:val="001436EE"/>
    <w:rsid w:val="00143D22"/>
    <w:rsid w:val="00144D40"/>
    <w:rsid w:val="0014527B"/>
    <w:rsid w:val="00145909"/>
    <w:rsid w:val="001460E7"/>
    <w:rsid w:val="00146161"/>
    <w:rsid w:val="00146549"/>
    <w:rsid w:val="001470C3"/>
    <w:rsid w:val="001470D1"/>
    <w:rsid w:val="001474AD"/>
    <w:rsid w:val="0015111E"/>
    <w:rsid w:val="00151121"/>
    <w:rsid w:val="001519F2"/>
    <w:rsid w:val="001523EF"/>
    <w:rsid w:val="00152493"/>
    <w:rsid w:val="0015254E"/>
    <w:rsid w:val="001545DD"/>
    <w:rsid w:val="00154626"/>
    <w:rsid w:val="00154B45"/>
    <w:rsid w:val="00157106"/>
    <w:rsid w:val="0016095D"/>
    <w:rsid w:val="00161576"/>
    <w:rsid w:val="00162753"/>
    <w:rsid w:val="00162A7B"/>
    <w:rsid w:val="00164F5B"/>
    <w:rsid w:val="0016589B"/>
    <w:rsid w:val="00165FD0"/>
    <w:rsid w:val="00166C84"/>
    <w:rsid w:val="00167562"/>
    <w:rsid w:val="001701C1"/>
    <w:rsid w:val="00170CB3"/>
    <w:rsid w:val="00171552"/>
    <w:rsid w:val="00172774"/>
    <w:rsid w:val="00173656"/>
    <w:rsid w:val="00173D2C"/>
    <w:rsid w:val="00173EF6"/>
    <w:rsid w:val="0017410F"/>
    <w:rsid w:val="0017434D"/>
    <w:rsid w:val="0017459E"/>
    <w:rsid w:val="00175068"/>
    <w:rsid w:val="00175B16"/>
    <w:rsid w:val="00175C53"/>
    <w:rsid w:val="00177765"/>
    <w:rsid w:val="00180B45"/>
    <w:rsid w:val="00181B76"/>
    <w:rsid w:val="00182B1B"/>
    <w:rsid w:val="00183696"/>
    <w:rsid w:val="001855A5"/>
    <w:rsid w:val="001863DA"/>
    <w:rsid w:val="001870CE"/>
    <w:rsid w:val="00187E61"/>
    <w:rsid w:val="00190248"/>
    <w:rsid w:val="00190B2E"/>
    <w:rsid w:val="00191375"/>
    <w:rsid w:val="00192EC3"/>
    <w:rsid w:val="00195EB9"/>
    <w:rsid w:val="00196CF2"/>
    <w:rsid w:val="00196E35"/>
    <w:rsid w:val="00196EA9"/>
    <w:rsid w:val="00197009"/>
    <w:rsid w:val="00197639"/>
    <w:rsid w:val="001977AF"/>
    <w:rsid w:val="001A02B5"/>
    <w:rsid w:val="001A04A2"/>
    <w:rsid w:val="001A10F8"/>
    <w:rsid w:val="001A1DC8"/>
    <w:rsid w:val="001A2AD0"/>
    <w:rsid w:val="001A33A0"/>
    <w:rsid w:val="001A351C"/>
    <w:rsid w:val="001A4382"/>
    <w:rsid w:val="001A4B2A"/>
    <w:rsid w:val="001A6981"/>
    <w:rsid w:val="001A70A6"/>
    <w:rsid w:val="001A76FE"/>
    <w:rsid w:val="001A7C33"/>
    <w:rsid w:val="001B04CC"/>
    <w:rsid w:val="001B1BF7"/>
    <w:rsid w:val="001B1F6C"/>
    <w:rsid w:val="001B2242"/>
    <w:rsid w:val="001B2751"/>
    <w:rsid w:val="001B2ED6"/>
    <w:rsid w:val="001B3509"/>
    <w:rsid w:val="001B475E"/>
    <w:rsid w:val="001B4E48"/>
    <w:rsid w:val="001B64BE"/>
    <w:rsid w:val="001B7C5F"/>
    <w:rsid w:val="001C0850"/>
    <w:rsid w:val="001C1BA9"/>
    <w:rsid w:val="001C3813"/>
    <w:rsid w:val="001C3F45"/>
    <w:rsid w:val="001C4169"/>
    <w:rsid w:val="001C4504"/>
    <w:rsid w:val="001C467F"/>
    <w:rsid w:val="001C4D0F"/>
    <w:rsid w:val="001C5700"/>
    <w:rsid w:val="001C7415"/>
    <w:rsid w:val="001C7B4C"/>
    <w:rsid w:val="001C7F93"/>
    <w:rsid w:val="001D00C1"/>
    <w:rsid w:val="001D01E2"/>
    <w:rsid w:val="001D1C72"/>
    <w:rsid w:val="001D1EF6"/>
    <w:rsid w:val="001D31D9"/>
    <w:rsid w:val="001D3471"/>
    <w:rsid w:val="001D3594"/>
    <w:rsid w:val="001D5085"/>
    <w:rsid w:val="001D6560"/>
    <w:rsid w:val="001D6AE8"/>
    <w:rsid w:val="001E1028"/>
    <w:rsid w:val="001E1B36"/>
    <w:rsid w:val="001E2509"/>
    <w:rsid w:val="001E282F"/>
    <w:rsid w:val="001E3C16"/>
    <w:rsid w:val="001E3E3A"/>
    <w:rsid w:val="001E3EF5"/>
    <w:rsid w:val="001E41EF"/>
    <w:rsid w:val="001E4C41"/>
    <w:rsid w:val="001E5B86"/>
    <w:rsid w:val="001E5D72"/>
    <w:rsid w:val="001E5ED3"/>
    <w:rsid w:val="001E6B94"/>
    <w:rsid w:val="001F28B3"/>
    <w:rsid w:val="001F2A24"/>
    <w:rsid w:val="001F312E"/>
    <w:rsid w:val="001F3E88"/>
    <w:rsid w:val="001F4A21"/>
    <w:rsid w:val="001F4AF5"/>
    <w:rsid w:val="001F4EAB"/>
    <w:rsid w:val="001F5197"/>
    <w:rsid w:val="001F54D6"/>
    <w:rsid w:val="001F622C"/>
    <w:rsid w:val="001F7078"/>
    <w:rsid w:val="001F71D5"/>
    <w:rsid w:val="001F7BBB"/>
    <w:rsid w:val="001F7FB1"/>
    <w:rsid w:val="0020018E"/>
    <w:rsid w:val="00200657"/>
    <w:rsid w:val="002007B8"/>
    <w:rsid w:val="002021A3"/>
    <w:rsid w:val="00204916"/>
    <w:rsid w:val="00204B68"/>
    <w:rsid w:val="00205B05"/>
    <w:rsid w:val="00206812"/>
    <w:rsid w:val="00206A81"/>
    <w:rsid w:val="002076DE"/>
    <w:rsid w:val="00210660"/>
    <w:rsid w:val="00210D70"/>
    <w:rsid w:val="00210DE4"/>
    <w:rsid w:val="00210F21"/>
    <w:rsid w:val="00212003"/>
    <w:rsid w:val="0021249C"/>
    <w:rsid w:val="00212937"/>
    <w:rsid w:val="002129B1"/>
    <w:rsid w:val="00213A94"/>
    <w:rsid w:val="002150D0"/>
    <w:rsid w:val="00215983"/>
    <w:rsid w:val="00216037"/>
    <w:rsid w:val="002175B2"/>
    <w:rsid w:val="002178CA"/>
    <w:rsid w:val="0022063C"/>
    <w:rsid w:val="00220902"/>
    <w:rsid w:val="00221F4D"/>
    <w:rsid w:val="00224721"/>
    <w:rsid w:val="0022554A"/>
    <w:rsid w:val="00225BB1"/>
    <w:rsid w:val="00225D5D"/>
    <w:rsid w:val="00225F9A"/>
    <w:rsid w:val="00226688"/>
    <w:rsid w:val="00226DA7"/>
    <w:rsid w:val="00227094"/>
    <w:rsid w:val="0022760A"/>
    <w:rsid w:val="00230B71"/>
    <w:rsid w:val="0023109D"/>
    <w:rsid w:val="00233165"/>
    <w:rsid w:val="00233817"/>
    <w:rsid w:val="00234DF6"/>
    <w:rsid w:val="002353AC"/>
    <w:rsid w:val="00235BB2"/>
    <w:rsid w:val="00235CCC"/>
    <w:rsid w:val="00236193"/>
    <w:rsid w:val="002361F6"/>
    <w:rsid w:val="00236F89"/>
    <w:rsid w:val="00237096"/>
    <w:rsid w:val="00237F3D"/>
    <w:rsid w:val="002414C8"/>
    <w:rsid w:val="00242CC7"/>
    <w:rsid w:val="0024390D"/>
    <w:rsid w:val="00244142"/>
    <w:rsid w:val="00245086"/>
    <w:rsid w:val="00245EE4"/>
    <w:rsid w:val="00247822"/>
    <w:rsid w:val="00251385"/>
    <w:rsid w:val="002513D7"/>
    <w:rsid w:val="00251B10"/>
    <w:rsid w:val="00252110"/>
    <w:rsid w:val="00252456"/>
    <w:rsid w:val="00252D15"/>
    <w:rsid w:val="0025379D"/>
    <w:rsid w:val="0025585B"/>
    <w:rsid w:val="00257078"/>
    <w:rsid w:val="002570E2"/>
    <w:rsid w:val="00257DFF"/>
    <w:rsid w:val="0026043C"/>
    <w:rsid w:val="002616C7"/>
    <w:rsid w:val="00261923"/>
    <w:rsid w:val="00262831"/>
    <w:rsid w:val="00262DEF"/>
    <w:rsid w:val="00262F2A"/>
    <w:rsid w:val="00263508"/>
    <w:rsid w:val="00263C16"/>
    <w:rsid w:val="002646BD"/>
    <w:rsid w:val="00265068"/>
    <w:rsid w:val="002654A6"/>
    <w:rsid w:val="00266007"/>
    <w:rsid w:val="00266D0E"/>
    <w:rsid w:val="002678D9"/>
    <w:rsid w:val="002703AD"/>
    <w:rsid w:val="00270E90"/>
    <w:rsid w:val="002715FD"/>
    <w:rsid w:val="00272B5F"/>
    <w:rsid w:val="00273C56"/>
    <w:rsid w:val="00274934"/>
    <w:rsid w:val="00274CAF"/>
    <w:rsid w:val="002762A7"/>
    <w:rsid w:val="00276DF7"/>
    <w:rsid w:val="0027742E"/>
    <w:rsid w:val="00277BE1"/>
    <w:rsid w:val="00281CE5"/>
    <w:rsid w:val="002826E5"/>
    <w:rsid w:val="002832E7"/>
    <w:rsid w:val="00283348"/>
    <w:rsid w:val="0028453F"/>
    <w:rsid w:val="00284596"/>
    <w:rsid w:val="00285175"/>
    <w:rsid w:val="0028617B"/>
    <w:rsid w:val="002879A6"/>
    <w:rsid w:val="00287BF7"/>
    <w:rsid w:val="00287F67"/>
    <w:rsid w:val="002902A5"/>
    <w:rsid w:val="00291654"/>
    <w:rsid w:val="00291DEB"/>
    <w:rsid w:val="002920F2"/>
    <w:rsid w:val="0029211C"/>
    <w:rsid w:val="002923A6"/>
    <w:rsid w:val="00292695"/>
    <w:rsid w:val="0029303C"/>
    <w:rsid w:val="002932C3"/>
    <w:rsid w:val="002934A3"/>
    <w:rsid w:val="00293A8E"/>
    <w:rsid w:val="00293CAC"/>
    <w:rsid w:val="00293E62"/>
    <w:rsid w:val="00295EAF"/>
    <w:rsid w:val="00296025"/>
    <w:rsid w:val="002964AF"/>
    <w:rsid w:val="00296501"/>
    <w:rsid w:val="002965AE"/>
    <w:rsid w:val="00296FCE"/>
    <w:rsid w:val="002A086F"/>
    <w:rsid w:val="002A0F25"/>
    <w:rsid w:val="002A1916"/>
    <w:rsid w:val="002A3507"/>
    <w:rsid w:val="002A4C41"/>
    <w:rsid w:val="002A5D92"/>
    <w:rsid w:val="002A7C84"/>
    <w:rsid w:val="002A7E3A"/>
    <w:rsid w:val="002B016F"/>
    <w:rsid w:val="002B0945"/>
    <w:rsid w:val="002B0FDF"/>
    <w:rsid w:val="002B1FC1"/>
    <w:rsid w:val="002B29D9"/>
    <w:rsid w:val="002B4587"/>
    <w:rsid w:val="002C05FD"/>
    <w:rsid w:val="002C1022"/>
    <w:rsid w:val="002C19F4"/>
    <w:rsid w:val="002C241B"/>
    <w:rsid w:val="002C244E"/>
    <w:rsid w:val="002C38A4"/>
    <w:rsid w:val="002C4D46"/>
    <w:rsid w:val="002C5451"/>
    <w:rsid w:val="002C6732"/>
    <w:rsid w:val="002C700D"/>
    <w:rsid w:val="002C774B"/>
    <w:rsid w:val="002D0744"/>
    <w:rsid w:val="002D10C0"/>
    <w:rsid w:val="002D14FC"/>
    <w:rsid w:val="002D15E2"/>
    <w:rsid w:val="002D1F23"/>
    <w:rsid w:val="002D2D9F"/>
    <w:rsid w:val="002D351A"/>
    <w:rsid w:val="002D517A"/>
    <w:rsid w:val="002D552C"/>
    <w:rsid w:val="002D6902"/>
    <w:rsid w:val="002D6B56"/>
    <w:rsid w:val="002D78DB"/>
    <w:rsid w:val="002E0BDC"/>
    <w:rsid w:val="002E0E1B"/>
    <w:rsid w:val="002E1010"/>
    <w:rsid w:val="002E160E"/>
    <w:rsid w:val="002E30FD"/>
    <w:rsid w:val="002E33D5"/>
    <w:rsid w:val="002E33F2"/>
    <w:rsid w:val="002E5591"/>
    <w:rsid w:val="002E58D0"/>
    <w:rsid w:val="002E6626"/>
    <w:rsid w:val="002F05BD"/>
    <w:rsid w:val="002F138D"/>
    <w:rsid w:val="002F17EF"/>
    <w:rsid w:val="002F1D88"/>
    <w:rsid w:val="002F636C"/>
    <w:rsid w:val="003004A7"/>
    <w:rsid w:val="00301D9C"/>
    <w:rsid w:val="0030233A"/>
    <w:rsid w:val="0030311F"/>
    <w:rsid w:val="003032C5"/>
    <w:rsid w:val="003033F7"/>
    <w:rsid w:val="00304614"/>
    <w:rsid w:val="00304CCC"/>
    <w:rsid w:val="00305830"/>
    <w:rsid w:val="00310563"/>
    <w:rsid w:val="003108C0"/>
    <w:rsid w:val="00310B8E"/>
    <w:rsid w:val="00310ED8"/>
    <w:rsid w:val="003110A0"/>
    <w:rsid w:val="00311320"/>
    <w:rsid w:val="00311BD7"/>
    <w:rsid w:val="00314199"/>
    <w:rsid w:val="00315275"/>
    <w:rsid w:val="003157E4"/>
    <w:rsid w:val="00315975"/>
    <w:rsid w:val="00315D95"/>
    <w:rsid w:val="00316579"/>
    <w:rsid w:val="00316A44"/>
    <w:rsid w:val="00317EE2"/>
    <w:rsid w:val="003239F7"/>
    <w:rsid w:val="00323D53"/>
    <w:rsid w:val="00327419"/>
    <w:rsid w:val="00330C04"/>
    <w:rsid w:val="00331FA2"/>
    <w:rsid w:val="0033223C"/>
    <w:rsid w:val="00332A1A"/>
    <w:rsid w:val="00332CBE"/>
    <w:rsid w:val="00332E89"/>
    <w:rsid w:val="00333E6C"/>
    <w:rsid w:val="003366C9"/>
    <w:rsid w:val="00336988"/>
    <w:rsid w:val="00337AE0"/>
    <w:rsid w:val="00340063"/>
    <w:rsid w:val="003410FC"/>
    <w:rsid w:val="003413CD"/>
    <w:rsid w:val="00343530"/>
    <w:rsid w:val="00343A5F"/>
    <w:rsid w:val="00344460"/>
    <w:rsid w:val="003447FD"/>
    <w:rsid w:val="003452FE"/>
    <w:rsid w:val="00345F85"/>
    <w:rsid w:val="003470E3"/>
    <w:rsid w:val="00347146"/>
    <w:rsid w:val="00347EF7"/>
    <w:rsid w:val="003501CD"/>
    <w:rsid w:val="00351C06"/>
    <w:rsid w:val="00352201"/>
    <w:rsid w:val="00352CF5"/>
    <w:rsid w:val="0035325D"/>
    <w:rsid w:val="00354901"/>
    <w:rsid w:val="003552C7"/>
    <w:rsid w:val="0035560C"/>
    <w:rsid w:val="0035585C"/>
    <w:rsid w:val="003567E1"/>
    <w:rsid w:val="003576F1"/>
    <w:rsid w:val="003579A1"/>
    <w:rsid w:val="00357B32"/>
    <w:rsid w:val="00357B52"/>
    <w:rsid w:val="00357F3D"/>
    <w:rsid w:val="00360249"/>
    <w:rsid w:val="003622D9"/>
    <w:rsid w:val="003645A4"/>
    <w:rsid w:val="00364A3D"/>
    <w:rsid w:val="00364A65"/>
    <w:rsid w:val="0036508A"/>
    <w:rsid w:val="00365D02"/>
    <w:rsid w:val="00365E03"/>
    <w:rsid w:val="00367D9C"/>
    <w:rsid w:val="0037056D"/>
    <w:rsid w:val="00370EBE"/>
    <w:rsid w:val="0037124C"/>
    <w:rsid w:val="003717DA"/>
    <w:rsid w:val="00371C52"/>
    <w:rsid w:val="003730B0"/>
    <w:rsid w:val="003744CE"/>
    <w:rsid w:val="003744DE"/>
    <w:rsid w:val="003746BA"/>
    <w:rsid w:val="00374A1C"/>
    <w:rsid w:val="00375B71"/>
    <w:rsid w:val="00375FAD"/>
    <w:rsid w:val="00376B6D"/>
    <w:rsid w:val="00376FFC"/>
    <w:rsid w:val="00377740"/>
    <w:rsid w:val="00377A22"/>
    <w:rsid w:val="00380267"/>
    <w:rsid w:val="00380567"/>
    <w:rsid w:val="00381CAA"/>
    <w:rsid w:val="00382137"/>
    <w:rsid w:val="00384C3E"/>
    <w:rsid w:val="00384C4F"/>
    <w:rsid w:val="00385FF0"/>
    <w:rsid w:val="00386B4B"/>
    <w:rsid w:val="00386D3E"/>
    <w:rsid w:val="00386DFF"/>
    <w:rsid w:val="00386E1B"/>
    <w:rsid w:val="0038720C"/>
    <w:rsid w:val="00393262"/>
    <w:rsid w:val="003944EA"/>
    <w:rsid w:val="00394819"/>
    <w:rsid w:val="00394F20"/>
    <w:rsid w:val="0039506E"/>
    <w:rsid w:val="00395764"/>
    <w:rsid w:val="00395E32"/>
    <w:rsid w:val="00396F49"/>
    <w:rsid w:val="00397303"/>
    <w:rsid w:val="00397F9E"/>
    <w:rsid w:val="003A0511"/>
    <w:rsid w:val="003A0AF8"/>
    <w:rsid w:val="003A0BDC"/>
    <w:rsid w:val="003A101B"/>
    <w:rsid w:val="003A2B13"/>
    <w:rsid w:val="003A3466"/>
    <w:rsid w:val="003A5396"/>
    <w:rsid w:val="003A5B94"/>
    <w:rsid w:val="003A5C5E"/>
    <w:rsid w:val="003A6CC9"/>
    <w:rsid w:val="003A704F"/>
    <w:rsid w:val="003A72B0"/>
    <w:rsid w:val="003A78D7"/>
    <w:rsid w:val="003A7E14"/>
    <w:rsid w:val="003A7F0B"/>
    <w:rsid w:val="003B0562"/>
    <w:rsid w:val="003B0F18"/>
    <w:rsid w:val="003B1805"/>
    <w:rsid w:val="003B19ED"/>
    <w:rsid w:val="003B2287"/>
    <w:rsid w:val="003B28D0"/>
    <w:rsid w:val="003B2AA2"/>
    <w:rsid w:val="003B4ABB"/>
    <w:rsid w:val="003B4CE1"/>
    <w:rsid w:val="003B5A61"/>
    <w:rsid w:val="003B5AE0"/>
    <w:rsid w:val="003B5FD9"/>
    <w:rsid w:val="003B64EF"/>
    <w:rsid w:val="003B677B"/>
    <w:rsid w:val="003B68EA"/>
    <w:rsid w:val="003B6FA1"/>
    <w:rsid w:val="003B76CB"/>
    <w:rsid w:val="003B7A65"/>
    <w:rsid w:val="003C0338"/>
    <w:rsid w:val="003C1790"/>
    <w:rsid w:val="003C1EB5"/>
    <w:rsid w:val="003C26D2"/>
    <w:rsid w:val="003C3B61"/>
    <w:rsid w:val="003C4CFC"/>
    <w:rsid w:val="003C5E5A"/>
    <w:rsid w:val="003C66D4"/>
    <w:rsid w:val="003C6774"/>
    <w:rsid w:val="003C6846"/>
    <w:rsid w:val="003C7A0C"/>
    <w:rsid w:val="003C7EF9"/>
    <w:rsid w:val="003D0A31"/>
    <w:rsid w:val="003D100A"/>
    <w:rsid w:val="003D2D14"/>
    <w:rsid w:val="003D5443"/>
    <w:rsid w:val="003D5776"/>
    <w:rsid w:val="003D5AC4"/>
    <w:rsid w:val="003D6602"/>
    <w:rsid w:val="003D67C9"/>
    <w:rsid w:val="003D7A29"/>
    <w:rsid w:val="003D7B12"/>
    <w:rsid w:val="003E0AEB"/>
    <w:rsid w:val="003E2490"/>
    <w:rsid w:val="003E2D08"/>
    <w:rsid w:val="003E32C2"/>
    <w:rsid w:val="003E330A"/>
    <w:rsid w:val="003E3635"/>
    <w:rsid w:val="003E365F"/>
    <w:rsid w:val="003E415C"/>
    <w:rsid w:val="003E44FC"/>
    <w:rsid w:val="003E4913"/>
    <w:rsid w:val="003E4E70"/>
    <w:rsid w:val="003E5446"/>
    <w:rsid w:val="003E56D9"/>
    <w:rsid w:val="003F0514"/>
    <w:rsid w:val="003F0FB3"/>
    <w:rsid w:val="003F1E9F"/>
    <w:rsid w:val="003F256D"/>
    <w:rsid w:val="003F2A10"/>
    <w:rsid w:val="003F311F"/>
    <w:rsid w:val="003F4519"/>
    <w:rsid w:val="003F6A93"/>
    <w:rsid w:val="003F7435"/>
    <w:rsid w:val="003F7E4D"/>
    <w:rsid w:val="004024D7"/>
    <w:rsid w:val="00403788"/>
    <w:rsid w:val="00403D27"/>
    <w:rsid w:val="0040451C"/>
    <w:rsid w:val="00404A67"/>
    <w:rsid w:val="00404EDC"/>
    <w:rsid w:val="00405F08"/>
    <w:rsid w:val="0040601B"/>
    <w:rsid w:val="004062E2"/>
    <w:rsid w:val="0040643F"/>
    <w:rsid w:val="004067BE"/>
    <w:rsid w:val="00407274"/>
    <w:rsid w:val="00407470"/>
    <w:rsid w:val="00410F07"/>
    <w:rsid w:val="00412225"/>
    <w:rsid w:val="00412928"/>
    <w:rsid w:val="00412FB6"/>
    <w:rsid w:val="0041307D"/>
    <w:rsid w:val="004130B4"/>
    <w:rsid w:val="004133D2"/>
    <w:rsid w:val="00413680"/>
    <w:rsid w:val="0041396D"/>
    <w:rsid w:val="00414734"/>
    <w:rsid w:val="00415410"/>
    <w:rsid w:val="00415E40"/>
    <w:rsid w:val="00416046"/>
    <w:rsid w:val="00416534"/>
    <w:rsid w:val="00416C0E"/>
    <w:rsid w:val="00420B8E"/>
    <w:rsid w:val="00421010"/>
    <w:rsid w:val="004222CD"/>
    <w:rsid w:val="0042267C"/>
    <w:rsid w:val="0042288A"/>
    <w:rsid w:val="004266C0"/>
    <w:rsid w:val="00426882"/>
    <w:rsid w:val="00427176"/>
    <w:rsid w:val="004304E4"/>
    <w:rsid w:val="00430694"/>
    <w:rsid w:val="004319FD"/>
    <w:rsid w:val="00432FC7"/>
    <w:rsid w:val="004348EE"/>
    <w:rsid w:val="00435C8A"/>
    <w:rsid w:val="00435EE2"/>
    <w:rsid w:val="004400CB"/>
    <w:rsid w:val="00440842"/>
    <w:rsid w:val="00441E7F"/>
    <w:rsid w:val="00441F77"/>
    <w:rsid w:val="004427E4"/>
    <w:rsid w:val="00442B0B"/>
    <w:rsid w:val="0044316D"/>
    <w:rsid w:val="0044373D"/>
    <w:rsid w:val="00443FF1"/>
    <w:rsid w:val="0044403C"/>
    <w:rsid w:val="00444B4B"/>
    <w:rsid w:val="00444FB9"/>
    <w:rsid w:val="0044638E"/>
    <w:rsid w:val="00447694"/>
    <w:rsid w:val="0045125C"/>
    <w:rsid w:val="00451409"/>
    <w:rsid w:val="004515C7"/>
    <w:rsid w:val="004517A4"/>
    <w:rsid w:val="00452BA4"/>
    <w:rsid w:val="004532EE"/>
    <w:rsid w:val="004547FC"/>
    <w:rsid w:val="00456269"/>
    <w:rsid w:val="00456CD7"/>
    <w:rsid w:val="004571EE"/>
    <w:rsid w:val="0046047F"/>
    <w:rsid w:val="00461851"/>
    <w:rsid w:val="00464ACD"/>
    <w:rsid w:val="00465688"/>
    <w:rsid w:val="00470558"/>
    <w:rsid w:val="0047056E"/>
    <w:rsid w:val="0047069C"/>
    <w:rsid w:val="004713B1"/>
    <w:rsid w:val="004734E0"/>
    <w:rsid w:val="00473C26"/>
    <w:rsid w:val="00474C8A"/>
    <w:rsid w:val="00476724"/>
    <w:rsid w:val="00476BA9"/>
    <w:rsid w:val="00477515"/>
    <w:rsid w:val="00477CAF"/>
    <w:rsid w:val="00477ED4"/>
    <w:rsid w:val="00482963"/>
    <w:rsid w:val="004830AC"/>
    <w:rsid w:val="004838B0"/>
    <w:rsid w:val="00484CFC"/>
    <w:rsid w:val="00484D65"/>
    <w:rsid w:val="0048524E"/>
    <w:rsid w:val="00490C1B"/>
    <w:rsid w:val="00491415"/>
    <w:rsid w:val="00491ADA"/>
    <w:rsid w:val="00491D8D"/>
    <w:rsid w:val="0049221E"/>
    <w:rsid w:val="00492C69"/>
    <w:rsid w:val="004932E1"/>
    <w:rsid w:val="00493C9B"/>
    <w:rsid w:val="00494D07"/>
    <w:rsid w:val="0049507C"/>
    <w:rsid w:val="004963D3"/>
    <w:rsid w:val="0049679D"/>
    <w:rsid w:val="00497445"/>
    <w:rsid w:val="004A0309"/>
    <w:rsid w:val="004A0571"/>
    <w:rsid w:val="004A069B"/>
    <w:rsid w:val="004A163C"/>
    <w:rsid w:val="004A3EA2"/>
    <w:rsid w:val="004A3F87"/>
    <w:rsid w:val="004A563A"/>
    <w:rsid w:val="004A708D"/>
    <w:rsid w:val="004B137C"/>
    <w:rsid w:val="004B1F7F"/>
    <w:rsid w:val="004B218F"/>
    <w:rsid w:val="004B2521"/>
    <w:rsid w:val="004B2AF8"/>
    <w:rsid w:val="004B33EA"/>
    <w:rsid w:val="004B3BFD"/>
    <w:rsid w:val="004B4FFA"/>
    <w:rsid w:val="004B5410"/>
    <w:rsid w:val="004B5960"/>
    <w:rsid w:val="004B5F29"/>
    <w:rsid w:val="004B609F"/>
    <w:rsid w:val="004C0CA6"/>
    <w:rsid w:val="004C1000"/>
    <w:rsid w:val="004C10CE"/>
    <w:rsid w:val="004C1D0A"/>
    <w:rsid w:val="004C2D3E"/>
    <w:rsid w:val="004C4EA9"/>
    <w:rsid w:val="004C53DD"/>
    <w:rsid w:val="004C607B"/>
    <w:rsid w:val="004C6546"/>
    <w:rsid w:val="004C7980"/>
    <w:rsid w:val="004D02EB"/>
    <w:rsid w:val="004D3027"/>
    <w:rsid w:val="004D3AD4"/>
    <w:rsid w:val="004D3DC7"/>
    <w:rsid w:val="004D6093"/>
    <w:rsid w:val="004D6C50"/>
    <w:rsid w:val="004D75F9"/>
    <w:rsid w:val="004D77AE"/>
    <w:rsid w:val="004D7BE5"/>
    <w:rsid w:val="004D7FA7"/>
    <w:rsid w:val="004E062A"/>
    <w:rsid w:val="004E1CA2"/>
    <w:rsid w:val="004E26B5"/>
    <w:rsid w:val="004E31CE"/>
    <w:rsid w:val="004E3503"/>
    <w:rsid w:val="004E4F58"/>
    <w:rsid w:val="004F0247"/>
    <w:rsid w:val="004F0307"/>
    <w:rsid w:val="004F065F"/>
    <w:rsid w:val="004F0C97"/>
    <w:rsid w:val="004F1181"/>
    <w:rsid w:val="004F4845"/>
    <w:rsid w:val="004F4E11"/>
    <w:rsid w:val="004F663A"/>
    <w:rsid w:val="004F6FE9"/>
    <w:rsid w:val="005012A3"/>
    <w:rsid w:val="00501F68"/>
    <w:rsid w:val="005027B9"/>
    <w:rsid w:val="00502D33"/>
    <w:rsid w:val="00504429"/>
    <w:rsid w:val="005053DB"/>
    <w:rsid w:val="0050708D"/>
    <w:rsid w:val="00507164"/>
    <w:rsid w:val="00510BB3"/>
    <w:rsid w:val="00510FAB"/>
    <w:rsid w:val="005115AF"/>
    <w:rsid w:val="00511643"/>
    <w:rsid w:val="005118C0"/>
    <w:rsid w:val="00512DE9"/>
    <w:rsid w:val="005138EE"/>
    <w:rsid w:val="005141E7"/>
    <w:rsid w:val="0051465F"/>
    <w:rsid w:val="00514780"/>
    <w:rsid w:val="00515040"/>
    <w:rsid w:val="00515BB0"/>
    <w:rsid w:val="005165E1"/>
    <w:rsid w:val="0051711B"/>
    <w:rsid w:val="005178CB"/>
    <w:rsid w:val="005178EA"/>
    <w:rsid w:val="005201D1"/>
    <w:rsid w:val="00520E04"/>
    <w:rsid w:val="005214D8"/>
    <w:rsid w:val="005222DE"/>
    <w:rsid w:val="00522728"/>
    <w:rsid w:val="0052324A"/>
    <w:rsid w:val="00523D85"/>
    <w:rsid w:val="00524080"/>
    <w:rsid w:val="00524385"/>
    <w:rsid w:val="00525573"/>
    <w:rsid w:val="00525EB7"/>
    <w:rsid w:val="005269E5"/>
    <w:rsid w:val="00527133"/>
    <w:rsid w:val="00530744"/>
    <w:rsid w:val="005309B2"/>
    <w:rsid w:val="00530E50"/>
    <w:rsid w:val="005315D4"/>
    <w:rsid w:val="005327F0"/>
    <w:rsid w:val="00533231"/>
    <w:rsid w:val="00533764"/>
    <w:rsid w:val="0053576D"/>
    <w:rsid w:val="005363D0"/>
    <w:rsid w:val="0053694F"/>
    <w:rsid w:val="0054021A"/>
    <w:rsid w:val="0054347C"/>
    <w:rsid w:val="00546456"/>
    <w:rsid w:val="005467A9"/>
    <w:rsid w:val="00546EB9"/>
    <w:rsid w:val="0054781F"/>
    <w:rsid w:val="00547F02"/>
    <w:rsid w:val="0055016E"/>
    <w:rsid w:val="00550CB2"/>
    <w:rsid w:val="005513C9"/>
    <w:rsid w:val="0055281B"/>
    <w:rsid w:val="0055367C"/>
    <w:rsid w:val="00555217"/>
    <w:rsid w:val="0055546A"/>
    <w:rsid w:val="00555A3C"/>
    <w:rsid w:val="0055632D"/>
    <w:rsid w:val="00557AEA"/>
    <w:rsid w:val="00561543"/>
    <w:rsid w:val="00561B3B"/>
    <w:rsid w:val="00562BBF"/>
    <w:rsid w:val="00562D5D"/>
    <w:rsid w:val="0056346C"/>
    <w:rsid w:val="00564AED"/>
    <w:rsid w:val="00565C65"/>
    <w:rsid w:val="00565DE0"/>
    <w:rsid w:val="005662DE"/>
    <w:rsid w:val="00567E8F"/>
    <w:rsid w:val="00570130"/>
    <w:rsid w:val="00570629"/>
    <w:rsid w:val="00570EDB"/>
    <w:rsid w:val="005713B8"/>
    <w:rsid w:val="005715B5"/>
    <w:rsid w:val="0057247B"/>
    <w:rsid w:val="00574440"/>
    <w:rsid w:val="00574552"/>
    <w:rsid w:val="00575230"/>
    <w:rsid w:val="005755A4"/>
    <w:rsid w:val="00575B30"/>
    <w:rsid w:val="00576CBC"/>
    <w:rsid w:val="00577B02"/>
    <w:rsid w:val="0058021C"/>
    <w:rsid w:val="005806A1"/>
    <w:rsid w:val="00580909"/>
    <w:rsid w:val="005811FD"/>
    <w:rsid w:val="0058276E"/>
    <w:rsid w:val="005829F9"/>
    <w:rsid w:val="00583047"/>
    <w:rsid w:val="00583CEC"/>
    <w:rsid w:val="00586211"/>
    <w:rsid w:val="00586F1F"/>
    <w:rsid w:val="00590379"/>
    <w:rsid w:val="00590C49"/>
    <w:rsid w:val="00590D19"/>
    <w:rsid w:val="00590DB6"/>
    <w:rsid w:val="0059113E"/>
    <w:rsid w:val="0059146F"/>
    <w:rsid w:val="00591BEB"/>
    <w:rsid w:val="005936AE"/>
    <w:rsid w:val="00594858"/>
    <w:rsid w:val="00594B38"/>
    <w:rsid w:val="005950E7"/>
    <w:rsid w:val="005951FC"/>
    <w:rsid w:val="005A03D7"/>
    <w:rsid w:val="005A0A6B"/>
    <w:rsid w:val="005A1453"/>
    <w:rsid w:val="005A15DE"/>
    <w:rsid w:val="005A46F2"/>
    <w:rsid w:val="005A472A"/>
    <w:rsid w:val="005A55F5"/>
    <w:rsid w:val="005A572E"/>
    <w:rsid w:val="005A6410"/>
    <w:rsid w:val="005A7A44"/>
    <w:rsid w:val="005A7BD4"/>
    <w:rsid w:val="005A7D5C"/>
    <w:rsid w:val="005B069D"/>
    <w:rsid w:val="005B0B12"/>
    <w:rsid w:val="005B1173"/>
    <w:rsid w:val="005B13CB"/>
    <w:rsid w:val="005B4DA3"/>
    <w:rsid w:val="005B75D8"/>
    <w:rsid w:val="005C00D7"/>
    <w:rsid w:val="005C04DC"/>
    <w:rsid w:val="005C086C"/>
    <w:rsid w:val="005C0E32"/>
    <w:rsid w:val="005C151F"/>
    <w:rsid w:val="005C1981"/>
    <w:rsid w:val="005C3107"/>
    <w:rsid w:val="005C6DE6"/>
    <w:rsid w:val="005C7CBF"/>
    <w:rsid w:val="005C7D31"/>
    <w:rsid w:val="005C7FF5"/>
    <w:rsid w:val="005D07E4"/>
    <w:rsid w:val="005D13C8"/>
    <w:rsid w:val="005D1C8A"/>
    <w:rsid w:val="005D1E9D"/>
    <w:rsid w:val="005D3640"/>
    <w:rsid w:val="005D4B81"/>
    <w:rsid w:val="005D519D"/>
    <w:rsid w:val="005D68FA"/>
    <w:rsid w:val="005D6DA2"/>
    <w:rsid w:val="005D76F2"/>
    <w:rsid w:val="005E025F"/>
    <w:rsid w:val="005E02FD"/>
    <w:rsid w:val="005E09F7"/>
    <w:rsid w:val="005E0ACB"/>
    <w:rsid w:val="005E10B8"/>
    <w:rsid w:val="005E13D0"/>
    <w:rsid w:val="005E185B"/>
    <w:rsid w:val="005E222C"/>
    <w:rsid w:val="005E253A"/>
    <w:rsid w:val="005E2D64"/>
    <w:rsid w:val="005E30C8"/>
    <w:rsid w:val="005E314C"/>
    <w:rsid w:val="005E3EBC"/>
    <w:rsid w:val="005E4E10"/>
    <w:rsid w:val="005E54C2"/>
    <w:rsid w:val="005E552D"/>
    <w:rsid w:val="005E60ED"/>
    <w:rsid w:val="005E7521"/>
    <w:rsid w:val="005E78A3"/>
    <w:rsid w:val="005E78EA"/>
    <w:rsid w:val="005E7D7E"/>
    <w:rsid w:val="005F27D5"/>
    <w:rsid w:val="005F5C3E"/>
    <w:rsid w:val="005F5F2E"/>
    <w:rsid w:val="005F709C"/>
    <w:rsid w:val="005F7833"/>
    <w:rsid w:val="005F7E3C"/>
    <w:rsid w:val="00600C4F"/>
    <w:rsid w:val="00600EDE"/>
    <w:rsid w:val="00601878"/>
    <w:rsid w:val="00601A51"/>
    <w:rsid w:val="00601B81"/>
    <w:rsid w:val="006023DA"/>
    <w:rsid w:val="006028C8"/>
    <w:rsid w:val="00602D15"/>
    <w:rsid w:val="0060302D"/>
    <w:rsid w:val="006032CF"/>
    <w:rsid w:val="006035F0"/>
    <w:rsid w:val="00603AD9"/>
    <w:rsid w:val="006047E3"/>
    <w:rsid w:val="00605351"/>
    <w:rsid w:val="00606226"/>
    <w:rsid w:val="006067F3"/>
    <w:rsid w:val="00606BD1"/>
    <w:rsid w:val="00607704"/>
    <w:rsid w:val="00610E27"/>
    <w:rsid w:val="00612AF8"/>
    <w:rsid w:val="00613873"/>
    <w:rsid w:val="006138E9"/>
    <w:rsid w:val="00613B8D"/>
    <w:rsid w:val="00615478"/>
    <w:rsid w:val="00616419"/>
    <w:rsid w:val="0061673A"/>
    <w:rsid w:val="00616A5F"/>
    <w:rsid w:val="0061702D"/>
    <w:rsid w:val="00617506"/>
    <w:rsid w:val="0061795E"/>
    <w:rsid w:val="006204AA"/>
    <w:rsid w:val="00620AE8"/>
    <w:rsid w:val="00620BA2"/>
    <w:rsid w:val="00620E04"/>
    <w:rsid w:val="00621053"/>
    <w:rsid w:val="00621CC1"/>
    <w:rsid w:val="006231C0"/>
    <w:rsid w:val="00623980"/>
    <w:rsid w:val="00623D8A"/>
    <w:rsid w:val="006242A1"/>
    <w:rsid w:val="00624535"/>
    <w:rsid w:val="00624568"/>
    <w:rsid w:val="006260E3"/>
    <w:rsid w:val="006266EA"/>
    <w:rsid w:val="00627990"/>
    <w:rsid w:val="00627A27"/>
    <w:rsid w:val="00631211"/>
    <w:rsid w:val="00631FDB"/>
    <w:rsid w:val="00637114"/>
    <w:rsid w:val="006372C2"/>
    <w:rsid w:val="00637EC8"/>
    <w:rsid w:val="00640109"/>
    <w:rsid w:val="0064215C"/>
    <w:rsid w:val="0064377A"/>
    <w:rsid w:val="00644537"/>
    <w:rsid w:val="00644609"/>
    <w:rsid w:val="00644D7C"/>
    <w:rsid w:val="00644FFD"/>
    <w:rsid w:val="00645AA2"/>
    <w:rsid w:val="00645B87"/>
    <w:rsid w:val="00647867"/>
    <w:rsid w:val="00650889"/>
    <w:rsid w:val="00650AD9"/>
    <w:rsid w:val="00650E24"/>
    <w:rsid w:val="00651163"/>
    <w:rsid w:val="00651D22"/>
    <w:rsid w:val="00652E3A"/>
    <w:rsid w:val="006531CF"/>
    <w:rsid w:val="00653CB3"/>
    <w:rsid w:val="00654470"/>
    <w:rsid w:val="00654F16"/>
    <w:rsid w:val="00655171"/>
    <w:rsid w:val="00655628"/>
    <w:rsid w:val="0065622C"/>
    <w:rsid w:val="006565E7"/>
    <w:rsid w:val="00657547"/>
    <w:rsid w:val="00660EA8"/>
    <w:rsid w:val="00661D87"/>
    <w:rsid w:val="006625D3"/>
    <w:rsid w:val="006628AA"/>
    <w:rsid w:val="00662F31"/>
    <w:rsid w:val="00663490"/>
    <w:rsid w:val="0066354B"/>
    <w:rsid w:val="00664FDB"/>
    <w:rsid w:val="006653C8"/>
    <w:rsid w:val="00665E05"/>
    <w:rsid w:val="00666B1A"/>
    <w:rsid w:val="00667DDF"/>
    <w:rsid w:val="00670F81"/>
    <w:rsid w:val="00671D31"/>
    <w:rsid w:val="0067252C"/>
    <w:rsid w:val="00673489"/>
    <w:rsid w:val="006740E3"/>
    <w:rsid w:val="0067432D"/>
    <w:rsid w:val="00674749"/>
    <w:rsid w:val="0067512A"/>
    <w:rsid w:val="0067621E"/>
    <w:rsid w:val="006770BB"/>
    <w:rsid w:val="0067728B"/>
    <w:rsid w:val="00680EDC"/>
    <w:rsid w:val="006824EF"/>
    <w:rsid w:val="00683307"/>
    <w:rsid w:val="00683B3C"/>
    <w:rsid w:val="0068677C"/>
    <w:rsid w:val="006876F8"/>
    <w:rsid w:val="0068781D"/>
    <w:rsid w:val="0068786F"/>
    <w:rsid w:val="00690220"/>
    <w:rsid w:val="00691C2E"/>
    <w:rsid w:val="00692FF7"/>
    <w:rsid w:val="00694E08"/>
    <w:rsid w:val="006951A7"/>
    <w:rsid w:val="0069591E"/>
    <w:rsid w:val="006965A0"/>
    <w:rsid w:val="0069666B"/>
    <w:rsid w:val="00696B66"/>
    <w:rsid w:val="00696E68"/>
    <w:rsid w:val="0069705C"/>
    <w:rsid w:val="0069730C"/>
    <w:rsid w:val="00697F53"/>
    <w:rsid w:val="006A01D5"/>
    <w:rsid w:val="006A11C3"/>
    <w:rsid w:val="006A140E"/>
    <w:rsid w:val="006A1EAB"/>
    <w:rsid w:val="006A2B59"/>
    <w:rsid w:val="006A2B72"/>
    <w:rsid w:val="006A3BEF"/>
    <w:rsid w:val="006A3D27"/>
    <w:rsid w:val="006A3DA6"/>
    <w:rsid w:val="006A5340"/>
    <w:rsid w:val="006A5ADD"/>
    <w:rsid w:val="006A5F3C"/>
    <w:rsid w:val="006B173C"/>
    <w:rsid w:val="006B1819"/>
    <w:rsid w:val="006B20DA"/>
    <w:rsid w:val="006B3646"/>
    <w:rsid w:val="006B407C"/>
    <w:rsid w:val="006B4975"/>
    <w:rsid w:val="006B5F35"/>
    <w:rsid w:val="006B62CE"/>
    <w:rsid w:val="006B6E84"/>
    <w:rsid w:val="006B72ED"/>
    <w:rsid w:val="006B75B0"/>
    <w:rsid w:val="006B76E7"/>
    <w:rsid w:val="006C054A"/>
    <w:rsid w:val="006C1D01"/>
    <w:rsid w:val="006C3DE1"/>
    <w:rsid w:val="006C4AFA"/>
    <w:rsid w:val="006C4CC0"/>
    <w:rsid w:val="006C4CD3"/>
    <w:rsid w:val="006C59D8"/>
    <w:rsid w:val="006C5AFB"/>
    <w:rsid w:val="006C5ED1"/>
    <w:rsid w:val="006C69A8"/>
    <w:rsid w:val="006C6C43"/>
    <w:rsid w:val="006C6C6E"/>
    <w:rsid w:val="006D0739"/>
    <w:rsid w:val="006D09D0"/>
    <w:rsid w:val="006D1CBE"/>
    <w:rsid w:val="006D4F47"/>
    <w:rsid w:val="006D56F3"/>
    <w:rsid w:val="006D5C41"/>
    <w:rsid w:val="006D69E8"/>
    <w:rsid w:val="006D7B0D"/>
    <w:rsid w:val="006E00CB"/>
    <w:rsid w:val="006E15EF"/>
    <w:rsid w:val="006E1A53"/>
    <w:rsid w:val="006E233C"/>
    <w:rsid w:val="006E2F9B"/>
    <w:rsid w:val="006E4E6F"/>
    <w:rsid w:val="006E511D"/>
    <w:rsid w:val="006E5C6D"/>
    <w:rsid w:val="006E5F6B"/>
    <w:rsid w:val="006E6085"/>
    <w:rsid w:val="006E62DE"/>
    <w:rsid w:val="006E6D2B"/>
    <w:rsid w:val="006F0E67"/>
    <w:rsid w:val="006F1169"/>
    <w:rsid w:val="006F182A"/>
    <w:rsid w:val="006F1B55"/>
    <w:rsid w:val="006F30F0"/>
    <w:rsid w:val="006F3D5D"/>
    <w:rsid w:val="006F4137"/>
    <w:rsid w:val="006F4597"/>
    <w:rsid w:val="006F4C0B"/>
    <w:rsid w:val="006F55D9"/>
    <w:rsid w:val="006F77A2"/>
    <w:rsid w:val="007011F9"/>
    <w:rsid w:val="00701305"/>
    <w:rsid w:val="00701E68"/>
    <w:rsid w:val="007028F1"/>
    <w:rsid w:val="007033A7"/>
    <w:rsid w:val="007036E1"/>
    <w:rsid w:val="00704652"/>
    <w:rsid w:val="00704D1D"/>
    <w:rsid w:val="007051B4"/>
    <w:rsid w:val="0071010C"/>
    <w:rsid w:val="0071114E"/>
    <w:rsid w:val="00711554"/>
    <w:rsid w:val="0071293E"/>
    <w:rsid w:val="007151BD"/>
    <w:rsid w:val="00715463"/>
    <w:rsid w:val="007160DE"/>
    <w:rsid w:val="00717534"/>
    <w:rsid w:val="00717E95"/>
    <w:rsid w:val="0072009A"/>
    <w:rsid w:val="007205D3"/>
    <w:rsid w:val="00721448"/>
    <w:rsid w:val="00722231"/>
    <w:rsid w:val="00723BD7"/>
    <w:rsid w:val="0072435F"/>
    <w:rsid w:val="00724686"/>
    <w:rsid w:val="007246BE"/>
    <w:rsid w:val="0072512A"/>
    <w:rsid w:val="007260F3"/>
    <w:rsid w:val="00726FEB"/>
    <w:rsid w:val="007304F4"/>
    <w:rsid w:val="0073065D"/>
    <w:rsid w:val="0073138F"/>
    <w:rsid w:val="00731D88"/>
    <w:rsid w:val="00731E51"/>
    <w:rsid w:val="00733121"/>
    <w:rsid w:val="00733BBC"/>
    <w:rsid w:val="00734D2E"/>
    <w:rsid w:val="00735807"/>
    <w:rsid w:val="00736526"/>
    <w:rsid w:val="00736802"/>
    <w:rsid w:val="007369EE"/>
    <w:rsid w:val="007372A7"/>
    <w:rsid w:val="007376E6"/>
    <w:rsid w:val="00737CBB"/>
    <w:rsid w:val="00737D1F"/>
    <w:rsid w:val="00737E75"/>
    <w:rsid w:val="00737F28"/>
    <w:rsid w:val="00740485"/>
    <w:rsid w:val="00741A2E"/>
    <w:rsid w:val="00742F03"/>
    <w:rsid w:val="007440AE"/>
    <w:rsid w:val="007444EE"/>
    <w:rsid w:val="007447FE"/>
    <w:rsid w:val="00745C1C"/>
    <w:rsid w:val="007466EF"/>
    <w:rsid w:val="00746C6D"/>
    <w:rsid w:val="0074729E"/>
    <w:rsid w:val="00747BAD"/>
    <w:rsid w:val="00747C0B"/>
    <w:rsid w:val="0075011D"/>
    <w:rsid w:val="0075017A"/>
    <w:rsid w:val="0075065D"/>
    <w:rsid w:val="00750A15"/>
    <w:rsid w:val="00750E2B"/>
    <w:rsid w:val="007512A5"/>
    <w:rsid w:val="00751EBB"/>
    <w:rsid w:val="0075275D"/>
    <w:rsid w:val="00752CD1"/>
    <w:rsid w:val="00752EF2"/>
    <w:rsid w:val="00753626"/>
    <w:rsid w:val="00754DFB"/>
    <w:rsid w:val="00755985"/>
    <w:rsid w:val="007562C6"/>
    <w:rsid w:val="00757583"/>
    <w:rsid w:val="00757879"/>
    <w:rsid w:val="00757899"/>
    <w:rsid w:val="007611FE"/>
    <w:rsid w:val="007613DB"/>
    <w:rsid w:val="00761E72"/>
    <w:rsid w:val="007642A1"/>
    <w:rsid w:val="007660B9"/>
    <w:rsid w:val="00766640"/>
    <w:rsid w:val="0076782C"/>
    <w:rsid w:val="00767F1F"/>
    <w:rsid w:val="00770EE7"/>
    <w:rsid w:val="0077181C"/>
    <w:rsid w:val="00771BE5"/>
    <w:rsid w:val="00772FA7"/>
    <w:rsid w:val="007734FC"/>
    <w:rsid w:val="007740A4"/>
    <w:rsid w:val="00774F88"/>
    <w:rsid w:val="00776E1E"/>
    <w:rsid w:val="0077739F"/>
    <w:rsid w:val="007778DD"/>
    <w:rsid w:val="0078086D"/>
    <w:rsid w:val="00780E30"/>
    <w:rsid w:val="00781257"/>
    <w:rsid w:val="007845E9"/>
    <w:rsid w:val="00785E97"/>
    <w:rsid w:val="00786ABA"/>
    <w:rsid w:val="007902F2"/>
    <w:rsid w:val="0079050F"/>
    <w:rsid w:val="00793683"/>
    <w:rsid w:val="00793F1E"/>
    <w:rsid w:val="00795007"/>
    <w:rsid w:val="00795040"/>
    <w:rsid w:val="00795768"/>
    <w:rsid w:val="007957E1"/>
    <w:rsid w:val="007958E8"/>
    <w:rsid w:val="0079607B"/>
    <w:rsid w:val="007964D3"/>
    <w:rsid w:val="007A0675"/>
    <w:rsid w:val="007A06AE"/>
    <w:rsid w:val="007A1A7A"/>
    <w:rsid w:val="007A2F27"/>
    <w:rsid w:val="007A3B11"/>
    <w:rsid w:val="007A46E1"/>
    <w:rsid w:val="007A4727"/>
    <w:rsid w:val="007A553C"/>
    <w:rsid w:val="007A558E"/>
    <w:rsid w:val="007A561F"/>
    <w:rsid w:val="007A5867"/>
    <w:rsid w:val="007A59E7"/>
    <w:rsid w:val="007A5E79"/>
    <w:rsid w:val="007A6DC3"/>
    <w:rsid w:val="007A7389"/>
    <w:rsid w:val="007A780D"/>
    <w:rsid w:val="007B001D"/>
    <w:rsid w:val="007B09E1"/>
    <w:rsid w:val="007B1783"/>
    <w:rsid w:val="007B1D0F"/>
    <w:rsid w:val="007B29D2"/>
    <w:rsid w:val="007B2C85"/>
    <w:rsid w:val="007B2E2C"/>
    <w:rsid w:val="007B300A"/>
    <w:rsid w:val="007B354E"/>
    <w:rsid w:val="007B3EC4"/>
    <w:rsid w:val="007B459E"/>
    <w:rsid w:val="007B6228"/>
    <w:rsid w:val="007B666D"/>
    <w:rsid w:val="007B6E27"/>
    <w:rsid w:val="007B70EB"/>
    <w:rsid w:val="007B7457"/>
    <w:rsid w:val="007B7C91"/>
    <w:rsid w:val="007B7CFA"/>
    <w:rsid w:val="007C258C"/>
    <w:rsid w:val="007C2DC7"/>
    <w:rsid w:val="007C5E0B"/>
    <w:rsid w:val="007C60DE"/>
    <w:rsid w:val="007C6480"/>
    <w:rsid w:val="007C671E"/>
    <w:rsid w:val="007C6AD6"/>
    <w:rsid w:val="007C6B94"/>
    <w:rsid w:val="007C7A4B"/>
    <w:rsid w:val="007C7BB4"/>
    <w:rsid w:val="007D00B5"/>
    <w:rsid w:val="007D0510"/>
    <w:rsid w:val="007D0BA6"/>
    <w:rsid w:val="007D16B1"/>
    <w:rsid w:val="007D18AB"/>
    <w:rsid w:val="007D1D4D"/>
    <w:rsid w:val="007D21C4"/>
    <w:rsid w:val="007D2336"/>
    <w:rsid w:val="007D37FC"/>
    <w:rsid w:val="007D587C"/>
    <w:rsid w:val="007D5C1A"/>
    <w:rsid w:val="007D7CA9"/>
    <w:rsid w:val="007E0A7D"/>
    <w:rsid w:val="007E0E4B"/>
    <w:rsid w:val="007E1160"/>
    <w:rsid w:val="007E235D"/>
    <w:rsid w:val="007E30D0"/>
    <w:rsid w:val="007E3A47"/>
    <w:rsid w:val="007E3DB9"/>
    <w:rsid w:val="007E4215"/>
    <w:rsid w:val="007E4BE6"/>
    <w:rsid w:val="007E5C3E"/>
    <w:rsid w:val="007E60A4"/>
    <w:rsid w:val="007E62E2"/>
    <w:rsid w:val="007E7636"/>
    <w:rsid w:val="007E7D05"/>
    <w:rsid w:val="007F031A"/>
    <w:rsid w:val="007F0508"/>
    <w:rsid w:val="007F0FD9"/>
    <w:rsid w:val="007F239C"/>
    <w:rsid w:val="007F24D1"/>
    <w:rsid w:val="007F2A9F"/>
    <w:rsid w:val="007F3FF2"/>
    <w:rsid w:val="007F48DB"/>
    <w:rsid w:val="007F5465"/>
    <w:rsid w:val="007F574F"/>
    <w:rsid w:val="007F62BB"/>
    <w:rsid w:val="00801772"/>
    <w:rsid w:val="0080373F"/>
    <w:rsid w:val="008042E5"/>
    <w:rsid w:val="00806337"/>
    <w:rsid w:val="008077D4"/>
    <w:rsid w:val="00810634"/>
    <w:rsid w:val="00810956"/>
    <w:rsid w:val="00810FDB"/>
    <w:rsid w:val="00811427"/>
    <w:rsid w:val="00812624"/>
    <w:rsid w:val="0081348D"/>
    <w:rsid w:val="00813D0A"/>
    <w:rsid w:val="00813ED7"/>
    <w:rsid w:val="00814274"/>
    <w:rsid w:val="008148E4"/>
    <w:rsid w:val="00814C32"/>
    <w:rsid w:val="00815178"/>
    <w:rsid w:val="00815B77"/>
    <w:rsid w:val="00815D03"/>
    <w:rsid w:val="008167A7"/>
    <w:rsid w:val="0081692F"/>
    <w:rsid w:val="00816F8C"/>
    <w:rsid w:val="00817966"/>
    <w:rsid w:val="00821EB7"/>
    <w:rsid w:val="008221E5"/>
    <w:rsid w:val="00822536"/>
    <w:rsid w:val="00822C12"/>
    <w:rsid w:val="008236E7"/>
    <w:rsid w:val="008258B7"/>
    <w:rsid w:val="00825E1F"/>
    <w:rsid w:val="0082643C"/>
    <w:rsid w:val="00827892"/>
    <w:rsid w:val="00830364"/>
    <w:rsid w:val="0083082D"/>
    <w:rsid w:val="00830E65"/>
    <w:rsid w:val="00831297"/>
    <w:rsid w:val="00831696"/>
    <w:rsid w:val="00833985"/>
    <w:rsid w:val="0083419E"/>
    <w:rsid w:val="008349A0"/>
    <w:rsid w:val="00834FC8"/>
    <w:rsid w:val="00836293"/>
    <w:rsid w:val="00836867"/>
    <w:rsid w:val="0083721D"/>
    <w:rsid w:val="008373E9"/>
    <w:rsid w:val="00837A69"/>
    <w:rsid w:val="008411C0"/>
    <w:rsid w:val="00843E14"/>
    <w:rsid w:val="00845DBF"/>
    <w:rsid w:val="00846737"/>
    <w:rsid w:val="0084707D"/>
    <w:rsid w:val="00850C7A"/>
    <w:rsid w:val="0085216A"/>
    <w:rsid w:val="00852375"/>
    <w:rsid w:val="00852388"/>
    <w:rsid w:val="00852738"/>
    <w:rsid w:val="00853710"/>
    <w:rsid w:val="00853E0E"/>
    <w:rsid w:val="0085574A"/>
    <w:rsid w:val="008557B5"/>
    <w:rsid w:val="00855DF5"/>
    <w:rsid w:val="0085638A"/>
    <w:rsid w:val="00856F23"/>
    <w:rsid w:val="00860599"/>
    <w:rsid w:val="00860EB3"/>
    <w:rsid w:val="00862DD5"/>
    <w:rsid w:val="00863693"/>
    <w:rsid w:val="00863C82"/>
    <w:rsid w:val="00863F8B"/>
    <w:rsid w:val="0086447F"/>
    <w:rsid w:val="00864B6D"/>
    <w:rsid w:val="00866342"/>
    <w:rsid w:val="00866761"/>
    <w:rsid w:val="00867BE5"/>
    <w:rsid w:val="00870A5B"/>
    <w:rsid w:val="008710CC"/>
    <w:rsid w:val="00872FEB"/>
    <w:rsid w:val="00873CA5"/>
    <w:rsid w:val="008742C7"/>
    <w:rsid w:val="00874BF7"/>
    <w:rsid w:val="008754F9"/>
    <w:rsid w:val="008755F5"/>
    <w:rsid w:val="00875CBE"/>
    <w:rsid w:val="00876136"/>
    <w:rsid w:val="008773BF"/>
    <w:rsid w:val="00877545"/>
    <w:rsid w:val="008775EF"/>
    <w:rsid w:val="008776AA"/>
    <w:rsid w:val="00877B7E"/>
    <w:rsid w:val="00881084"/>
    <w:rsid w:val="008820C1"/>
    <w:rsid w:val="00882117"/>
    <w:rsid w:val="008826E3"/>
    <w:rsid w:val="008828F3"/>
    <w:rsid w:val="008834F2"/>
    <w:rsid w:val="0088351C"/>
    <w:rsid w:val="00883E68"/>
    <w:rsid w:val="008844C8"/>
    <w:rsid w:val="00884878"/>
    <w:rsid w:val="00884C15"/>
    <w:rsid w:val="00887737"/>
    <w:rsid w:val="008877B7"/>
    <w:rsid w:val="00890796"/>
    <w:rsid w:val="008920D2"/>
    <w:rsid w:val="0089273C"/>
    <w:rsid w:val="00893300"/>
    <w:rsid w:val="008935A3"/>
    <w:rsid w:val="00895B8A"/>
    <w:rsid w:val="00895D30"/>
    <w:rsid w:val="00896E83"/>
    <w:rsid w:val="00896F29"/>
    <w:rsid w:val="00897238"/>
    <w:rsid w:val="00897316"/>
    <w:rsid w:val="0089755E"/>
    <w:rsid w:val="008A02A4"/>
    <w:rsid w:val="008A0AAE"/>
    <w:rsid w:val="008A0AE4"/>
    <w:rsid w:val="008A0B56"/>
    <w:rsid w:val="008A0C39"/>
    <w:rsid w:val="008A201A"/>
    <w:rsid w:val="008A204C"/>
    <w:rsid w:val="008A205D"/>
    <w:rsid w:val="008A2D15"/>
    <w:rsid w:val="008A2EA6"/>
    <w:rsid w:val="008A3020"/>
    <w:rsid w:val="008A3464"/>
    <w:rsid w:val="008A3B92"/>
    <w:rsid w:val="008A4050"/>
    <w:rsid w:val="008A5546"/>
    <w:rsid w:val="008A6717"/>
    <w:rsid w:val="008B071A"/>
    <w:rsid w:val="008B1B6E"/>
    <w:rsid w:val="008B21C5"/>
    <w:rsid w:val="008B3CA0"/>
    <w:rsid w:val="008B4993"/>
    <w:rsid w:val="008B54CD"/>
    <w:rsid w:val="008B5F5D"/>
    <w:rsid w:val="008B5FBF"/>
    <w:rsid w:val="008B634D"/>
    <w:rsid w:val="008B68D2"/>
    <w:rsid w:val="008B6933"/>
    <w:rsid w:val="008B6A51"/>
    <w:rsid w:val="008B6EA4"/>
    <w:rsid w:val="008C0316"/>
    <w:rsid w:val="008C21B1"/>
    <w:rsid w:val="008C2666"/>
    <w:rsid w:val="008C2946"/>
    <w:rsid w:val="008C7620"/>
    <w:rsid w:val="008C7C76"/>
    <w:rsid w:val="008D0E6A"/>
    <w:rsid w:val="008D130A"/>
    <w:rsid w:val="008D2E2C"/>
    <w:rsid w:val="008D48AB"/>
    <w:rsid w:val="008D4D82"/>
    <w:rsid w:val="008D61C3"/>
    <w:rsid w:val="008D6825"/>
    <w:rsid w:val="008D700E"/>
    <w:rsid w:val="008E07CA"/>
    <w:rsid w:val="008E250D"/>
    <w:rsid w:val="008E3376"/>
    <w:rsid w:val="008E38AA"/>
    <w:rsid w:val="008E4336"/>
    <w:rsid w:val="008E476F"/>
    <w:rsid w:val="008E5885"/>
    <w:rsid w:val="008E6BA4"/>
    <w:rsid w:val="008E7069"/>
    <w:rsid w:val="008F03C4"/>
    <w:rsid w:val="008F05C2"/>
    <w:rsid w:val="008F0D22"/>
    <w:rsid w:val="008F0E02"/>
    <w:rsid w:val="008F16BE"/>
    <w:rsid w:val="008F1A98"/>
    <w:rsid w:val="008F280A"/>
    <w:rsid w:val="008F29E4"/>
    <w:rsid w:val="008F2C59"/>
    <w:rsid w:val="008F33AC"/>
    <w:rsid w:val="008F5129"/>
    <w:rsid w:val="008F5AE1"/>
    <w:rsid w:val="008F5ED7"/>
    <w:rsid w:val="008F6596"/>
    <w:rsid w:val="008F68BF"/>
    <w:rsid w:val="008F7126"/>
    <w:rsid w:val="008F7CD2"/>
    <w:rsid w:val="00900539"/>
    <w:rsid w:val="00900CE2"/>
    <w:rsid w:val="0090196C"/>
    <w:rsid w:val="009022F3"/>
    <w:rsid w:val="00902CDB"/>
    <w:rsid w:val="009031E3"/>
    <w:rsid w:val="00903648"/>
    <w:rsid w:val="00903F65"/>
    <w:rsid w:val="00904AF0"/>
    <w:rsid w:val="009054DF"/>
    <w:rsid w:val="00905547"/>
    <w:rsid w:val="00905F70"/>
    <w:rsid w:val="0091254D"/>
    <w:rsid w:val="00912BF7"/>
    <w:rsid w:val="00912DC9"/>
    <w:rsid w:val="009130A1"/>
    <w:rsid w:val="00915264"/>
    <w:rsid w:val="00915554"/>
    <w:rsid w:val="009155EF"/>
    <w:rsid w:val="00916E45"/>
    <w:rsid w:val="009170B0"/>
    <w:rsid w:val="009171E6"/>
    <w:rsid w:val="00917D95"/>
    <w:rsid w:val="009203E0"/>
    <w:rsid w:val="0092162A"/>
    <w:rsid w:val="00922232"/>
    <w:rsid w:val="009224D1"/>
    <w:rsid w:val="009224DB"/>
    <w:rsid w:val="009231A6"/>
    <w:rsid w:val="00924367"/>
    <w:rsid w:val="00924B2D"/>
    <w:rsid w:val="009253EB"/>
    <w:rsid w:val="00925B15"/>
    <w:rsid w:val="00925D04"/>
    <w:rsid w:val="00925D35"/>
    <w:rsid w:val="00925DA6"/>
    <w:rsid w:val="009260CB"/>
    <w:rsid w:val="00926B17"/>
    <w:rsid w:val="0092744F"/>
    <w:rsid w:val="00927CD2"/>
    <w:rsid w:val="009309CA"/>
    <w:rsid w:val="00930D09"/>
    <w:rsid w:val="00932277"/>
    <w:rsid w:val="00932CD4"/>
    <w:rsid w:val="009335D8"/>
    <w:rsid w:val="009342DD"/>
    <w:rsid w:val="00934C1D"/>
    <w:rsid w:val="00935406"/>
    <w:rsid w:val="00936205"/>
    <w:rsid w:val="00937545"/>
    <w:rsid w:val="009403B0"/>
    <w:rsid w:val="0094054B"/>
    <w:rsid w:val="00940CD2"/>
    <w:rsid w:val="00940F05"/>
    <w:rsid w:val="009417F6"/>
    <w:rsid w:val="00941A3E"/>
    <w:rsid w:val="009420AD"/>
    <w:rsid w:val="00943A5C"/>
    <w:rsid w:val="009441AB"/>
    <w:rsid w:val="00944B79"/>
    <w:rsid w:val="00944E49"/>
    <w:rsid w:val="00946586"/>
    <w:rsid w:val="00947F45"/>
    <w:rsid w:val="00951DDA"/>
    <w:rsid w:val="009539C3"/>
    <w:rsid w:val="00954F15"/>
    <w:rsid w:val="0095515A"/>
    <w:rsid w:val="009551FF"/>
    <w:rsid w:val="00955C22"/>
    <w:rsid w:val="00955E22"/>
    <w:rsid w:val="00955E5E"/>
    <w:rsid w:val="00957225"/>
    <w:rsid w:val="009601D9"/>
    <w:rsid w:val="00960285"/>
    <w:rsid w:val="009604F7"/>
    <w:rsid w:val="00961835"/>
    <w:rsid w:val="00961FAD"/>
    <w:rsid w:val="009621D7"/>
    <w:rsid w:val="009634C7"/>
    <w:rsid w:val="0096477B"/>
    <w:rsid w:val="00965986"/>
    <w:rsid w:val="009663B7"/>
    <w:rsid w:val="00966509"/>
    <w:rsid w:val="00966D15"/>
    <w:rsid w:val="00967D9B"/>
    <w:rsid w:val="00967FA1"/>
    <w:rsid w:val="0097019B"/>
    <w:rsid w:val="0097136D"/>
    <w:rsid w:val="00971735"/>
    <w:rsid w:val="009721CA"/>
    <w:rsid w:val="009728EB"/>
    <w:rsid w:val="00973D6F"/>
    <w:rsid w:val="00973E26"/>
    <w:rsid w:val="00974303"/>
    <w:rsid w:val="00975DA7"/>
    <w:rsid w:val="00977082"/>
    <w:rsid w:val="00980647"/>
    <w:rsid w:val="00981A2B"/>
    <w:rsid w:val="00981B64"/>
    <w:rsid w:val="00981ED1"/>
    <w:rsid w:val="009825CD"/>
    <w:rsid w:val="00984293"/>
    <w:rsid w:val="00984718"/>
    <w:rsid w:val="0098771F"/>
    <w:rsid w:val="009909D0"/>
    <w:rsid w:val="00991C41"/>
    <w:rsid w:val="00991E0B"/>
    <w:rsid w:val="009959FE"/>
    <w:rsid w:val="00996595"/>
    <w:rsid w:val="009A0D5B"/>
    <w:rsid w:val="009A2975"/>
    <w:rsid w:val="009A37C5"/>
    <w:rsid w:val="009A47FC"/>
    <w:rsid w:val="009A54B1"/>
    <w:rsid w:val="009A5509"/>
    <w:rsid w:val="009A58E4"/>
    <w:rsid w:val="009A68E8"/>
    <w:rsid w:val="009A7ACC"/>
    <w:rsid w:val="009B054D"/>
    <w:rsid w:val="009B136E"/>
    <w:rsid w:val="009B17E6"/>
    <w:rsid w:val="009B52BB"/>
    <w:rsid w:val="009B59C8"/>
    <w:rsid w:val="009B5BB7"/>
    <w:rsid w:val="009B716C"/>
    <w:rsid w:val="009B7A9B"/>
    <w:rsid w:val="009C0F47"/>
    <w:rsid w:val="009C14DB"/>
    <w:rsid w:val="009C19A6"/>
    <w:rsid w:val="009C1FC1"/>
    <w:rsid w:val="009C28BE"/>
    <w:rsid w:val="009C2E13"/>
    <w:rsid w:val="009C3B73"/>
    <w:rsid w:val="009C3E65"/>
    <w:rsid w:val="009C3F95"/>
    <w:rsid w:val="009C466F"/>
    <w:rsid w:val="009C518B"/>
    <w:rsid w:val="009C5DBD"/>
    <w:rsid w:val="009C7E41"/>
    <w:rsid w:val="009D028E"/>
    <w:rsid w:val="009D0FF7"/>
    <w:rsid w:val="009D187A"/>
    <w:rsid w:val="009D1E1A"/>
    <w:rsid w:val="009D2153"/>
    <w:rsid w:val="009D28B4"/>
    <w:rsid w:val="009D4179"/>
    <w:rsid w:val="009D42C5"/>
    <w:rsid w:val="009D476A"/>
    <w:rsid w:val="009D50C6"/>
    <w:rsid w:val="009D56B8"/>
    <w:rsid w:val="009D6B1A"/>
    <w:rsid w:val="009D6D25"/>
    <w:rsid w:val="009D6D68"/>
    <w:rsid w:val="009D6E2A"/>
    <w:rsid w:val="009D730E"/>
    <w:rsid w:val="009D7908"/>
    <w:rsid w:val="009E000E"/>
    <w:rsid w:val="009E0E67"/>
    <w:rsid w:val="009E1753"/>
    <w:rsid w:val="009E20D4"/>
    <w:rsid w:val="009E37C2"/>
    <w:rsid w:val="009E3A33"/>
    <w:rsid w:val="009E47A3"/>
    <w:rsid w:val="009E4A0C"/>
    <w:rsid w:val="009E5BD2"/>
    <w:rsid w:val="009F00BE"/>
    <w:rsid w:val="009F0A3D"/>
    <w:rsid w:val="009F0B37"/>
    <w:rsid w:val="009F1100"/>
    <w:rsid w:val="009F21BF"/>
    <w:rsid w:val="009F2360"/>
    <w:rsid w:val="009F286D"/>
    <w:rsid w:val="009F35B1"/>
    <w:rsid w:val="009F41E8"/>
    <w:rsid w:val="009F4CC6"/>
    <w:rsid w:val="009F59E0"/>
    <w:rsid w:val="009F6504"/>
    <w:rsid w:val="009F7D9C"/>
    <w:rsid w:val="009F7E6C"/>
    <w:rsid w:val="00A01DFF"/>
    <w:rsid w:val="00A03DB3"/>
    <w:rsid w:val="00A046A2"/>
    <w:rsid w:val="00A0499F"/>
    <w:rsid w:val="00A04C38"/>
    <w:rsid w:val="00A05035"/>
    <w:rsid w:val="00A056D4"/>
    <w:rsid w:val="00A0613E"/>
    <w:rsid w:val="00A06504"/>
    <w:rsid w:val="00A07170"/>
    <w:rsid w:val="00A07342"/>
    <w:rsid w:val="00A10726"/>
    <w:rsid w:val="00A11FB6"/>
    <w:rsid w:val="00A1223B"/>
    <w:rsid w:val="00A12B9D"/>
    <w:rsid w:val="00A12E68"/>
    <w:rsid w:val="00A130EC"/>
    <w:rsid w:val="00A1448A"/>
    <w:rsid w:val="00A145A9"/>
    <w:rsid w:val="00A1530C"/>
    <w:rsid w:val="00A15973"/>
    <w:rsid w:val="00A16045"/>
    <w:rsid w:val="00A16370"/>
    <w:rsid w:val="00A164B9"/>
    <w:rsid w:val="00A1686A"/>
    <w:rsid w:val="00A16EF4"/>
    <w:rsid w:val="00A17253"/>
    <w:rsid w:val="00A2004E"/>
    <w:rsid w:val="00A20D08"/>
    <w:rsid w:val="00A2101C"/>
    <w:rsid w:val="00A216C0"/>
    <w:rsid w:val="00A237F5"/>
    <w:rsid w:val="00A23CB7"/>
    <w:rsid w:val="00A2522C"/>
    <w:rsid w:val="00A25950"/>
    <w:rsid w:val="00A26BC8"/>
    <w:rsid w:val="00A26DDA"/>
    <w:rsid w:val="00A27141"/>
    <w:rsid w:val="00A27E87"/>
    <w:rsid w:val="00A30900"/>
    <w:rsid w:val="00A3208F"/>
    <w:rsid w:val="00A33506"/>
    <w:rsid w:val="00A33864"/>
    <w:rsid w:val="00A34657"/>
    <w:rsid w:val="00A3546B"/>
    <w:rsid w:val="00A35993"/>
    <w:rsid w:val="00A35B39"/>
    <w:rsid w:val="00A35F90"/>
    <w:rsid w:val="00A36493"/>
    <w:rsid w:val="00A40027"/>
    <w:rsid w:val="00A40C5F"/>
    <w:rsid w:val="00A414F0"/>
    <w:rsid w:val="00A427C7"/>
    <w:rsid w:val="00A42B92"/>
    <w:rsid w:val="00A44B1F"/>
    <w:rsid w:val="00A44CFA"/>
    <w:rsid w:val="00A4512D"/>
    <w:rsid w:val="00A46234"/>
    <w:rsid w:val="00A462DC"/>
    <w:rsid w:val="00A46E23"/>
    <w:rsid w:val="00A47888"/>
    <w:rsid w:val="00A50C85"/>
    <w:rsid w:val="00A50D46"/>
    <w:rsid w:val="00A532A9"/>
    <w:rsid w:val="00A535E8"/>
    <w:rsid w:val="00A538B5"/>
    <w:rsid w:val="00A5396E"/>
    <w:rsid w:val="00A540F7"/>
    <w:rsid w:val="00A55333"/>
    <w:rsid w:val="00A56037"/>
    <w:rsid w:val="00A60B2C"/>
    <w:rsid w:val="00A60C56"/>
    <w:rsid w:val="00A61109"/>
    <w:rsid w:val="00A639A7"/>
    <w:rsid w:val="00A63BC8"/>
    <w:rsid w:val="00A641EA"/>
    <w:rsid w:val="00A64616"/>
    <w:rsid w:val="00A64F39"/>
    <w:rsid w:val="00A655A7"/>
    <w:rsid w:val="00A66664"/>
    <w:rsid w:val="00A6744E"/>
    <w:rsid w:val="00A67929"/>
    <w:rsid w:val="00A67C16"/>
    <w:rsid w:val="00A701F3"/>
    <w:rsid w:val="00A701F6"/>
    <w:rsid w:val="00A71EFA"/>
    <w:rsid w:val="00A73A0C"/>
    <w:rsid w:val="00A73BA8"/>
    <w:rsid w:val="00A7476E"/>
    <w:rsid w:val="00A748C3"/>
    <w:rsid w:val="00A76C18"/>
    <w:rsid w:val="00A76F9D"/>
    <w:rsid w:val="00A770B9"/>
    <w:rsid w:val="00A801D1"/>
    <w:rsid w:val="00A816C8"/>
    <w:rsid w:val="00A81FEA"/>
    <w:rsid w:val="00A8249A"/>
    <w:rsid w:val="00A827B4"/>
    <w:rsid w:val="00A8307D"/>
    <w:rsid w:val="00A8392A"/>
    <w:rsid w:val="00A84CC0"/>
    <w:rsid w:val="00A85242"/>
    <w:rsid w:val="00A87E37"/>
    <w:rsid w:val="00A92017"/>
    <w:rsid w:val="00A92C27"/>
    <w:rsid w:val="00A93190"/>
    <w:rsid w:val="00A94218"/>
    <w:rsid w:val="00A94D9E"/>
    <w:rsid w:val="00A9609A"/>
    <w:rsid w:val="00A96535"/>
    <w:rsid w:val="00A97087"/>
    <w:rsid w:val="00A9742E"/>
    <w:rsid w:val="00A97CCF"/>
    <w:rsid w:val="00AA0C96"/>
    <w:rsid w:val="00AA0E49"/>
    <w:rsid w:val="00AA125D"/>
    <w:rsid w:val="00AA1275"/>
    <w:rsid w:val="00AA1B7F"/>
    <w:rsid w:val="00AA1CF7"/>
    <w:rsid w:val="00AA3412"/>
    <w:rsid w:val="00AA36B6"/>
    <w:rsid w:val="00AA5043"/>
    <w:rsid w:val="00AA5111"/>
    <w:rsid w:val="00AA673D"/>
    <w:rsid w:val="00AA71B0"/>
    <w:rsid w:val="00AA7384"/>
    <w:rsid w:val="00AB0CF8"/>
    <w:rsid w:val="00AB1768"/>
    <w:rsid w:val="00AB1F76"/>
    <w:rsid w:val="00AB220F"/>
    <w:rsid w:val="00AB580A"/>
    <w:rsid w:val="00AB6D2E"/>
    <w:rsid w:val="00AB708D"/>
    <w:rsid w:val="00AB7A68"/>
    <w:rsid w:val="00AC02F6"/>
    <w:rsid w:val="00AC05ED"/>
    <w:rsid w:val="00AC2BA0"/>
    <w:rsid w:val="00AC2E41"/>
    <w:rsid w:val="00AC33B7"/>
    <w:rsid w:val="00AC394D"/>
    <w:rsid w:val="00AC3A4E"/>
    <w:rsid w:val="00AC5380"/>
    <w:rsid w:val="00AC5847"/>
    <w:rsid w:val="00AC5DBB"/>
    <w:rsid w:val="00AC6BE5"/>
    <w:rsid w:val="00AC784B"/>
    <w:rsid w:val="00AD035C"/>
    <w:rsid w:val="00AD0754"/>
    <w:rsid w:val="00AD08FD"/>
    <w:rsid w:val="00AD1938"/>
    <w:rsid w:val="00AD392D"/>
    <w:rsid w:val="00AD3F58"/>
    <w:rsid w:val="00AD69FB"/>
    <w:rsid w:val="00AD6A00"/>
    <w:rsid w:val="00AD6B6E"/>
    <w:rsid w:val="00AD75C3"/>
    <w:rsid w:val="00AD7A31"/>
    <w:rsid w:val="00AE173E"/>
    <w:rsid w:val="00AE4B24"/>
    <w:rsid w:val="00AE6760"/>
    <w:rsid w:val="00AE6E64"/>
    <w:rsid w:val="00AE7CB3"/>
    <w:rsid w:val="00AF090C"/>
    <w:rsid w:val="00AF1E78"/>
    <w:rsid w:val="00AF20C3"/>
    <w:rsid w:val="00AF3AB0"/>
    <w:rsid w:val="00AF4727"/>
    <w:rsid w:val="00AF50E0"/>
    <w:rsid w:val="00B01AAC"/>
    <w:rsid w:val="00B01C54"/>
    <w:rsid w:val="00B0225B"/>
    <w:rsid w:val="00B02F5C"/>
    <w:rsid w:val="00B0429C"/>
    <w:rsid w:val="00B04321"/>
    <w:rsid w:val="00B0490D"/>
    <w:rsid w:val="00B06501"/>
    <w:rsid w:val="00B0665F"/>
    <w:rsid w:val="00B06A82"/>
    <w:rsid w:val="00B07E6D"/>
    <w:rsid w:val="00B10D5C"/>
    <w:rsid w:val="00B129E1"/>
    <w:rsid w:val="00B1323A"/>
    <w:rsid w:val="00B15329"/>
    <w:rsid w:val="00B155D3"/>
    <w:rsid w:val="00B178C2"/>
    <w:rsid w:val="00B17BF1"/>
    <w:rsid w:val="00B20015"/>
    <w:rsid w:val="00B21658"/>
    <w:rsid w:val="00B22301"/>
    <w:rsid w:val="00B243C8"/>
    <w:rsid w:val="00B245BF"/>
    <w:rsid w:val="00B24A48"/>
    <w:rsid w:val="00B24BFA"/>
    <w:rsid w:val="00B24C20"/>
    <w:rsid w:val="00B26BF1"/>
    <w:rsid w:val="00B26E31"/>
    <w:rsid w:val="00B30BC9"/>
    <w:rsid w:val="00B30EA7"/>
    <w:rsid w:val="00B312FD"/>
    <w:rsid w:val="00B31FD6"/>
    <w:rsid w:val="00B34448"/>
    <w:rsid w:val="00B34566"/>
    <w:rsid w:val="00B348E7"/>
    <w:rsid w:val="00B3514E"/>
    <w:rsid w:val="00B35680"/>
    <w:rsid w:val="00B35987"/>
    <w:rsid w:val="00B3629B"/>
    <w:rsid w:val="00B403E5"/>
    <w:rsid w:val="00B40BB4"/>
    <w:rsid w:val="00B41F18"/>
    <w:rsid w:val="00B427DC"/>
    <w:rsid w:val="00B433F0"/>
    <w:rsid w:val="00B434F3"/>
    <w:rsid w:val="00B43A52"/>
    <w:rsid w:val="00B43BF1"/>
    <w:rsid w:val="00B43E6E"/>
    <w:rsid w:val="00B44047"/>
    <w:rsid w:val="00B44308"/>
    <w:rsid w:val="00B4469E"/>
    <w:rsid w:val="00B474DD"/>
    <w:rsid w:val="00B47D4A"/>
    <w:rsid w:val="00B50482"/>
    <w:rsid w:val="00B50F4C"/>
    <w:rsid w:val="00B521A8"/>
    <w:rsid w:val="00B53091"/>
    <w:rsid w:val="00B55670"/>
    <w:rsid w:val="00B56005"/>
    <w:rsid w:val="00B561BC"/>
    <w:rsid w:val="00B56E91"/>
    <w:rsid w:val="00B57B84"/>
    <w:rsid w:val="00B57B96"/>
    <w:rsid w:val="00B57D9F"/>
    <w:rsid w:val="00B611BE"/>
    <w:rsid w:val="00B61383"/>
    <w:rsid w:val="00B616E9"/>
    <w:rsid w:val="00B6173E"/>
    <w:rsid w:val="00B62931"/>
    <w:rsid w:val="00B62E10"/>
    <w:rsid w:val="00B6308A"/>
    <w:rsid w:val="00B63C0A"/>
    <w:rsid w:val="00B63CBE"/>
    <w:rsid w:val="00B65B41"/>
    <w:rsid w:val="00B65D41"/>
    <w:rsid w:val="00B70290"/>
    <w:rsid w:val="00B71408"/>
    <w:rsid w:val="00B73196"/>
    <w:rsid w:val="00B731F0"/>
    <w:rsid w:val="00B73F29"/>
    <w:rsid w:val="00B7440D"/>
    <w:rsid w:val="00B74C3F"/>
    <w:rsid w:val="00B7511B"/>
    <w:rsid w:val="00B7527F"/>
    <w:rsid w:val="00B75E86"/>
    <w:rsid w:val="00B77DD9"/>
    <w:rsid w:val="00B8084C"/>
    <w:rsid w:val="00B80C60"/>
    <w:rsid w:val="00B810A1"/>
    <w:rsid w:val="00B81C05"/>
    <w:rsid w:val="00B825DE"/>
    <w:rsid w:val="00B82D30"/>
    <w:rsid w:val="00B849AE"/>
    <w:rsid w:val="00B84DA0"/>
    <w:rsid w:val="00B85908"/>
    <w:rsid w:val="00B85EE2"/>
    <w:rsid w:val="00B8695A"/>
    <w:rsid w:val="00B86966"/>
    <w:rsid w:val="00B87C96"/>
    <w:rsid w:val="00B90151"/>
    <w:rsid w:val="00B90250"/>
    <w:rsid w:val="00B902A6"/>
    <w:rsid w:val="00B906B6"/>
    <w:rsid w:val="00B90930"/>
    <w:rsid w:val="00B90F3D"/>
    <w:rsid w:val="00B9119A"/>
    <w:rsid w:val="00B91852"/>
    <w:rsid w:val="00B9190B"/>
    <w:rsid w:val="00B91AF4"/>
    <w:rsid w:val="00B91AFB"/>
    <w:rsid w:val="00B91F85"/>
    <w:rsid w:val="00B92866"/>
    <w:rsid w:val="00B954E7"/>
    <w:rsid w:val="00B95690"/>
    <w:rsid w:val="00B9573A"/>
    <w:rsid w:val="00B960DA"/>
    <w:rsid w:val="00B964A1"/>
    <w:rsid w:val="00BA0049"/>
    <w:rsid w:val="00BA064E"/>
    <w:rsid w:val="00BA4593"/>
    <w:rsid w:val="00BA558A"/>
    <w:rsid w:val="00BA5C6B"/>
    <w:rsid w:val="00BA6D0F"/>
    <w:rsid w:val="00BA72AB"/>
    <w:rsid w:val="00BA7E55"/>
    <w:rsid w:val="00BB0A39"/>
    <w:rsid w:val="00BB0BE7"/>
    <w:rsid w:val="00BB0EAC"/>
    <w:rsid w:val="00BB395E"/>
    <w:rsid w:val="00BB3C9F"/>
    <w:rsid w:val="00BB4360"/>
    <w:rsid w:val="00BB43FB"/>
    <w:rsid w:val="00BB4A37"/>
    <w:rsid w:val="00BB53D6"/>
    <w:rsid w:val="00BB5897"/>
    <w:rsid w:val="00BB6182"/>
    <w:rsid w:val="00BB642E"/>
    <w:rsid w:val="00BB714F"/>
    <w:rsid w:val="00BB789D"/>
    <w:rsid w:val="00BB7C4D"/>
    <w:rsid w:val="00BB7DC4"/>
    <w:rsid w:val="00BC27F5"/>
    <w:rsid w:val="00BC2ECE"/>
    <w:rsid w:val="00BC342C"/>
    <w:rsid w:val="00BC5786"/>
    <w:rsid w:val="00BC5FE0"/>
    <w:rsid w:val="00BC7C8B"/>
    <w:rsid w:val="00BD046E"/>
    <w:rsid w:val="00BD2196"/>
    <w:rsid w:val="00BD4490"/>
    <w:rsid w:val="00BD4511"/>
    <w:rsid w:val="00BD552C"/>
    <w:rsid w:val="00BD6405"/>
    <w:rsid w:val="00BD67E7"/>
    <w:rsid w:val="00BD6CBD"/>
    <w:rsid w:val="00BD7598"/>
    <w:rsid w:val="00BD76DF"/>
    <w:rsid w:val="00BE0F5F"/>
    <w:rsid w:val="00BE1814"/>
    <w:rsid w:val="00BE18E5"/>
    <w:rsid w:val="00BE2707"/>
    <w:rsid w:val="00BE2DC4"/>
    <w:rsid w:val="00BE2ED5"/>
    <w:rsid w:val="00BE334F"/>
    <w:rsid w:val="00BE3C5E"/>
    <w:rsid w:val="00BE4B05"/>
    <w:rsid w:val="00BE5305"/>
    <w:rsid w:val="00BE5990"/>
    <w:rsid w:val="00BE5EC4"/>
    <w:rsid w:val="00BE60A1"/>
    <w:rsid w:val="00BE6271"/>
    <w:rsid w:val="00BE679F"/>
    <w:rsid w:val="00BE7C15"/>
    <w:rsid w:val="00BF15FE"/>
    <w:rsid w:val="00BF2679"/>
    <w:rsid w:val="00BF2D7E"/>
    <w:rsid w:val="00BF42F6"/>
    <w:rsid w:val="00BF47F7"/>
    <w:rsid w:val="00BF4B63"/>
    <w:rsid w:val="00BF569D"/>
    <w:rsid w:val="00BF66F4"/>
    <w:rsid w:val="00BF725A"/>
    <w:rsid w:val="00BF75AC"/>
    <w:rsid w:val="00C007AA"/>
    <w:rsid w:val="00C007B7"/>
    <w:rsid w:val="00C00ECB"/>
    <w:rsid w:val="00C022DE"/>
    <w:rsid w:val="00C02932"/>
    <w:rsid w:val="00C03137"/>
    <w:rsid w:val="00C0334B"/>
    <w:rsid w:val="00C0370F"/>
    <w:rsid w:val="00C03D1E"/>
    <w:rsid w:val="00C03E45"/>
    <w:rsid w:val="00C03F1C"/>
    <w:rsid w:val="00C0440C"/>
    <w:rsid w:val="00C04DCD"/>
    <w:rsid w:val="00C04DEC"/>
    <w:rsid w:val="00C0549C"/>
    <w:rsid w:val="00C05E3D"/>
    <w:rsid w:val="00C06680"/>
    <w:rsid w:val="00C0724C"/>
    <w:rsid w:val="00C073FA"/>
    <w:rsid w:val="00C101DA"/>
    <w:rsid w:val="00C10256"/>
    <w:rsid w:val="00C111AC"/>
    <w:rsid w:val="00C121C6"/>
    <w:rsid w:val="00C121FA"/>
    <w:rsid w:val="00C13531"/>
    <w:rsid w:val="00C1513D"/>
    <w:rsid w:val="00C15EF9"/>
    <w:rsid w:val="00C160EB"/>
    <w:rsid w:val="00C16286"/>
    <w:rsid w:val="00C164D9"/>
    <w:rsid w:val="00C1696D"/>
    <w:rsid w:val="00C16B4B"/>
    <w:rsid w:val="00C16CDF"/>
    <w:rsid w:val="00C21AF3"/>
    <w:rsid w:val="00C21E9F"/>
    <w:rsid w:val="00C22B1C"/>
    <w:rsid w:val="00C23827"/>
    <w:rsid w:val="00C23E4A"/>
    <w:rsid w:val="00C2676D"/>
    <w:rsid w:val="00C3026C"/>
    <w:rsid w:val="00C314AB"/>
    <w:rsid w:val="00C31BBC"/>
    <w:rsid w:val="00C31EBC"/>
    <w:rsid w:val="00C3247B"/>
    <w:rsid w:val="00C32613"/>
    <w:rsid w:val="00C348C2"/>
    <w:rsid w:val="00C34B99"/>
    <w:rsid w:val="00C34FE1"/>
    <w:rsid w:val="00C36D95"/>
    <w:rsid w:val="00C37481"/>
    <w:rsid w:val="00C40B65"/>
    <w:rsid w:val="00C41E47"/>
    <w:rsid w:val="00C45C15"/>
    <w:rsid w:val="00C46257"/>
    <w:rsid w:val="00C470AF"/>
    <w:rsid w:val="00C470F6"/>
    <w:rsid w:val="00C4716A"/>
    <w:rsid w:val="00C471B9"/>
    <w:rsid w:val="00C4775C"/>
    <w:rsid w:val="00C47EAB"/>
    <w:rsid w:val="00C50179"/>
    <w:rsid w:val="00C51D08"/>
    <w:rsid w:val="00C524C2"/>
    <w:rsid w:val="00C53D5C"/>
    <w:rsid w:val="00C54767"/>
    <w:rsid w:val="00C55784"/>
    <w:rsid w:val="00C56F48"/>
    <w:rsid w:val="00C570BD"/>
    <w:rsid w:val="00C576CF"/>
    <w:rsid w:val="00C6050F"/>
    <w:rsid w:val="00C60BD2"/>
    <w:rsid w:val="00C611A2"/>
    <w:rsid w:val="00C62BF8"/>
    <w:rsid w:val="00C62CA5"/>
    <w:rsid w:val="00C631BA"/>
    <w:rsid w:val="00C63AAA"/>
    <w:rsid w:val="00C648DD"/>
    <w:rsid w:val="00C65D00"/>
    <w:rsid w:val="00C6706E"/>
    <w:rsid w:val="00C672B5"/>
    <w:rsid w:val="00C7073C"/>
    <w:rsid w:val="00C70EB3"/>
    <w:rsid w:val="00C72AE4"/>
    <w:rsid w:val="00C72D1B"/>
    <w:rsid w:val="00C73438"/>
    <w:rsid w:val="00C73850"/>
    <w:rsid w:val="00C73998"/>
    <w:rsid w:val="00C73F66"/>
    <w:rsid w:val="00C76337"/>
    <w:rsid w:val="00C769EC"/>
    <w:rsid w:val="00C80062"/>
    <w:rsid w:val="00C80D5D"/>
    <w:rsid w:val="00C81E31"/>
    <w:rsid w:val="00C826E1"/>
    <w:rsid w:val="00C83734"/>
    <w:rsid w:val="00C839D6"/>
    <w:rsid w:val="00C84410"/>
    <w:rsid w:val="00C84CA3"/>
    <w:rsid w:val="00C8557F"/>
    <w:rsid w:val="00C85849"/>
    <w:rsid w:val="00C86947"/>
    <w:rsid w:val="00C86B95"/>
    <w:rsid w:val="00C86C1C"/>
    <w:rsid w:val="00C87454"/>
    <w:rsid w:val="00C90913"/>
    <w:rsid w:val="00C90A30"/>
    <w:rsid w:val="00C92369"/>
    <w:rsid w:val="00C923FC"/>
    <w:rsid w:val="00C92988"/>
    <w:rsid w:val="00C93450"/>
    <w:rsid w:val="00C93A01"/>
    <w:rsid w:val="00C93A23"/>
    <w:rsid w:val="00C93AFC"/>
    <w:rsid w:val="00C94481"/>
    <w:rsid w:val="00C9506B"/>
    <w:rsid w:val="00C9655E"/>
    <w:rsid w:val="00C96900"/>
    <w:rsid w:val="00C9690B"/>
    <w:rsid w:val="00C969EF"/>
    <w:rsid w:val="00C96A50"/>
    <w:rsid w:val="00C96BE2"/>
    <w:rsid w:val="00CA079D"/>
    <w:rsid w:val="00CA173D"/>
    <w:rsid w:val="00CA1EFD"/>
    <w:rsid w:val="00CA2AB0"/>
    <w:rsid w:val="00CA2C47"/>
    <w:rsid w:val="00CA2EE8"/>
    <w:rsid w:val="00CA40CC"/>
    <w:rsid w:val="00CA4290"/>
    <w:rsid w:val="00CA4394"/>
    <w:rsid w:val="00CA4914"/>
    <w:rsid w:val="00CA4C33"/>
    <w:rsid w:val="00CA5754"/>
    <w:rsid w:val="00CA5DC4"/>
    <w:rsid w:val="00CA6365"/>
    <w:rsid w:val="00CA72ED"/>
    <w:rsid w:val="00CB14A7"/>
    <w:rsid w:val="00CB2D51"/>
    <w:rsid w:val="00CB33FA"/>
    <w:rsid w:val="00CB3431"/>
    <w:rsid w:val="00CB4A93"/>
    <w:rsid w:val="00CB510A"/>
    <w:rsid w:val="00CB5328"/>
    <w:rsid w:val="00CB58AD"/>
    <w:rsid w:val="00CB5D45"/>
    <w:rsid w:val="00CB6076"/>
    <w:rsid w:val="00CB6B25"/>
    <w:rsid w:val="00CB79BF"/>
    <w:rsid w:val="00CC12F4"/>
    <w:rsid w:val="00CC138F"/>
    <w:rsid w:val="00CC1B7D"/>
    <w:rsid w:val="00CC2156"/>
    <w:rsid w:val="00CC4A08"/>
    <w:rsid w:val="00CC5D41"/>
    <w:rsid w:val="00CC7154"/>
    <w:rsid w:val="00CC7410"/>
    <w:rsid w:val="00CC77CF"/>
    <w:rsid w:val="00CD052D"/>
    <w:rsid w:val="00CD0E04"/>
    <w:rsid w:val="00CD21BE"/>
    <w:rsid w:val="00CD2EBA"/>
    <w:rsid w:val="00CD3E67"/>
    <w:rsid w:val="00CD4BF8"/>
    <w:rsid w:val="00CD578D"/>
    <w:rsid w:val="00CD5936"/>
    <w:rsid w:val="00CD5C3B"/>
    <w:rsid w:val="00CD5CC0"/>
    <w:rsid w:val="00CD73AA"/>
    <w:rsid w:val="00CE1020"/>
    <w:rsid w:val="00CE206C"/>
    <w:rsid w:val="00CE2F19"/>
    <w:rsid w:val="00CE34E5"/>
    <w:rsid w:val="00CE3BBE"/>
    <w:rsid w:val="00CE4136"/>
    <w:rsid w:val="00CE461B"/>
    <w:rsid w:val="00CE6211"/>
    <w:rsid w:val="00CE6C13"/>
    <w:rsid w:val="00CE7054"/>
    <w:rsid w:val="00CE7250"/>
    <w:rsid w:val="00CF1355"/>
    <w:rsid w:val="00CF2211"/>
    <w:rsid w:val="00CF2567"/>
    <w:rsid w:val="00CF3104"/>
    <w:rsid w:val="00CF3B9C"/>
    <w:rsid w:val="00CF4C2B"/>
    <w:rsid w:val="00CF5469"/>
    <w:rsid w:val="00CF550E"/>
    <w:rsid w:val="00CF5851"/>
    <w:rsid w:val="00CF5A3C"/>
    <w:rsid w:val="00CF5B68"/>
    <w:rsid w:val="00CF65C0"/>
    <w:rsid w:val="00CF6A84"/>
    <w:rsid w:val="00CF6BB6"/>
    <w:rsid w:val="00CF6BF7"/>
    <w:rsid w:val="00CF72C7"/>
    <w:rsid w:val="00CF79E6"/>
    <w:rsid w:val="00D00B31"/>
    <w:rsid w:val="00D01339"/>
    <w:rsid w:val="00D01609"/>
    <w:rsid w:val="00D01981"/>
    <w:rsid w:val="00D01C6E"/>
    <w:rsid w:val="00D03895"/>
    <w:rsid w:val="00D04EF7"/>
    <w:rsid w:val="00D06799"/>
    <w:rsid w:val="00D071A1"/>
    <w:rsid w:val="00D07912"/>
    <w:rsid w:val="00D12B57"/>
    <w:rsid w:val="00D12D73"/>
    <w:rsid w:val="00D12EBE"/>
    <w:rsid w:val="00D14534"/>
    <w:rsid w:val="00D154C4"/>
    <w:rsid w:val="00D15A40"/>
    <w:rsid w:val="00D15E90"/>
    <w:rsid w:val="00D160A1"/>
    <w:rsid w:val="00D173A3"/>
    <w:rsid w:val="00D17AF4"/>
    <w:rsid w:val="00D20FA6"/>
    <w:rsid w:val="00D21880"/>
    <w:rsid w:val="00D224F8"/>
    <w:rsid w:val="00D22A00"/>
    <w:rsid w:val="00D24013"/>
    <w:rsid w:val="00D246A0"/>
    <w:rsid w:val="00D251C2"/>
    <w:rsid w:val="00D25539"/>
    <w:rsid w:val="00D259F3"/>
    <w:rsid w:val="00D2654E"/>
    <w:rsid w:val="00D266DE"/>
    <w:rsid w:val="00D27FDF"/>
    <w:rsid w:val="00D309EE"/>
    <w:rsid w:val="00D30A8A"/>
    <w:rsid w:val="00D31031"/>
    <w:rsid w:val="00D32867"/>
    <w:rsid w:val="00D33BD7"/>
    <w:rsid w:val="00D344CF"/>
    <w:rsid w:val="00D35400"/>
    <w:rsid w:val="00D35EB5"/>
    <w:rsid w:val="00D366F8"/>
    <w:rsid w:val="00D372B8"/>
    <w:rsid w:val="00D37603"/>
    <w:rsid w:val="00D404C3"/>
    <w:rsid w:val="00D40638"/>
    <w:rsid w:val="00D4173D"/>
    <w:rsid w:val="00D41DED"/>
    <w:rsid w:val="00D42595"/>
    <w:rsid w:val="00D42DF0"/>
    <w:rsid w:val="00D4303C"/>
    <w:rsid w:val="00D4334C"/>
    <w:rsid w:val="00D434A8"/>
    <w:rsid w:val="00D438FD"/>
    <w:rsid w:val="00D4452C"/>
    <w:rsid w:val="00D44A17"/>
    <w:rsid w:val="00D44CD8"/>
    <w:rsid w:val="00D4548B"/>
    <w:rsid w:val="00D4598B"/>
    <w:rsid w:val="00D45FBA"/>
    <w:rsid w:val="00D47544"/>
    <w:rsid w:val="00D4786E"/>
    <w:rsid w:val="00D47DFA"/>
    <w:rsid w:val="00D502A6"/>
    <w:rsid w:val="00D507BE"/>
    <w:rsid w:val="00D51065"/>
    <w:rsid w:val="00D51D74"/>
    <w:rsid w:val="00D52008"/>
    <w:rsid w:val="00D53013"/>
    <w:rsid w:val="00D535AB"/>
    <w:rsid w:val="00D54435"/>
    <w:rsid w:val="00D54EFB"/>
    <w:rsid w:val="00D54FAB"/>
    <w:rsid w:val="00D55842"/>
    <w:rsid w:val="00D57E5E"/>
    <w:rsid w:val="00D60DA3"/>
    <w:rsid w:val="00D60E0D"/>
    <w:rsid w:val="00D61CF4"/>
    <w:rsid w:val="00D6225B"/>
    <w:rsid w:val="00D622CE"/>
    <w:rsid w:val="00D62601"/>
    <w:rsid w:val="00D62907"/>
    <w:rsid w:val="00D63285"/>
    <w:rsid w:val="00D636A8"/>
    <w:rsid w:val="00D6414C"/>
    <w:rsid w:val="00D64501"/>
    <w:rsid w:val="00D646E7"/>
    <w:rsid w:val="00D657E0"/>
    <w:rsid w:val="00D6590C"/>
    <w:rsid w:val="00D65AF2"/>
    <w:rsid w:val="00D662E2"/>
    <w:rsid w:val="00D66A89"/>
    <w:rsid w:val="00D67C65"/>
    <w:rsid w:val="00D67C8E"/>
    <w:rsid w:val="00D70FD7"/>
    <w:rsid w:val="00D7113F"/>
    <w:rsid w:val="00D718F1"/>
    <w:rsid w:val="00D7286A"/>
    <w:rsid w:val="00D75474"/>
    <w:rsid w:val="00D766CA"/>
    <w:rsid w:val="00D769CE"/>
    <w:rsid w:val="00D76B99"/>
    <w:rsid w:val="00D770A5"/>
    <w:rsid w:val="00D77B75"/>
    <w:rsid w:val="00D82E63"/>
    <w:rsid w:val="00D84901"/>
    <w:rsid w:val="00D8560B"/>
    <w:rsid w:val="00D85E9C"/>
    <w:rsid w:val="00D863EF"/>
    <w:rsid w:val="00D86626"/>
    <w:rsid w:val="00D866A3"/>
    <w:rsid w:val="00D866C8"/>
    <w:rsid w:val="00D871B1"/>
    <w:rsid w:val="00D87520"/>
    <w:rsid w:val="00D87F27"/>
    <w:rsid w:val="00D90D4B"/>
    <w:rsid w:val="00D90D6F"/>
    <w:rsid w:val="00D90FB2"/>
    <w:rsid w:val="00D90FE1"/>
    <w:rsid w:val="00D92A01"/>
    <w:rsid w:val="00D92B89"/>
    <w:rsid w:val="00D93302"/>
    <w:rsid w:val="00D93316"/>
    <w:rsid w:val="00D93502"/>
    <w:rsid w:val="00D93F0B"/>
    <w:rsid w:val="00D95533"/>
    <w:rsid w:val="00D95888"/>
    <w:rsid w:val="00D96A29"/>
    <w:rsid w:val="00DA06B1"/>
    <w:rsid w:val="00DA080A"/>
    <w:rsid w:val="00DA14C8"/>
    <w:rsid w:val="00DA1BE3"/>
    <w:rsid w:val="00DA26A1"/>
    <w:rsid w:val="00DA43B9"/>
    <w:rsid w:val="00DA45D3"/>
    <w:rsid w:val="00DA4EB3"/>
    <w:rsid w:val="00DA6461"/>
    <w:rsid w:val="00DA6599"/>
    <w:rsid w:val="00DA78D2"/>
    <w:rsid w:val="00DB024E"/>
    <w:rsid w:val="00DB035C"/>
    <w:rsid w:val="00DB494E"/>
    <w:rsid w:val="00DB5618"/>
    <w:rsid w:val="00DB5B37"/>
    <w:rsid w:val="00DB5B3B"/>
    <w:rsid w:val="00DB621F"/>
    <w:rsid w:val="00DB64CC"/>
    <w:rsid w:val="00DB6958"/>
    <w:rsid w:val="00DB6F91"/>
    <w:rsid w:val="00DB7018"/>
    <w:rsid w:val="00DB73E3"/>
    <w:rsid w:val="00DB7E86"/>
    <w:rsid w:val="00DC0A1B"/>
    <w:rsid w:val="00DC1D4D"/>
    <w:rsid w:val="00DC2470"/>
    <w:rsid w:val="00DD1084"/>
    <w:rsid w:val="00DD152E"/>
    <w:rsid w:val="00DD1B62"/>
    <w:rsid w:val="00DD3E4D"/>
    <w:rsid w:val="00DD3E6F"/>
    <w:rsid w:val="00DD45F8"/>
    <w:rsid w:val="00DD545C"/>
    <w:rsid w:val="00DD6774"/>
    <w:rsid w:val="00DD702C"/>
    <w:rsid w:val="00DE01D4"/>
    <w:rsid w:val="00DE147C"/>
    <w:rsid w:val="00DE1D33"/>
    <w:rsid w:val="00DE1FD8"/>
    <w:rsid w:val="00DE2B96"/>
    <w:rsid w:val="00DE2FF4"/>
    <w:rsid w:val="00DE327F"/>
    <w:rsid w:val="00DE32B8"/>
    <w:rsid w:val="00DE34AC"/>
    <w:rsid w:val="00DE389E"/>
    <w:rsid w:val="00DE4A3E"/>
    <w:rsid w:val="00DE4E15"/>
    <w:rsid w:val="00DE69A8"/>
    <w:rsid w:val="00DE70DB"/>
    <w:rsid w:val="00DF2414"/>
    <w:rsid w:val="00DF26DD"/>
    <w:rsid w:val="00DF2D59"/>
    <w:rsid w:val="00DF323B"/>
    <w:rsid w:val="00DF4A7F"/>
    <w:rsid w:val="00DF4CA1"/>
    <w:rsid w:val="00DF5C9E"/>
    <w:rsid w:val="00DF6482"/>
    <w:rsid w:val="00DF6829"/>
    <w:rsid w:val="00DF6A01"/>
    <w:rsid w:val="00DF6A0C"/>
    <w:rsid w:val="00DF6FC8"/>
    <w:rsid w:val="00DF7182"/>
    <w:rsid w:val="00DF77B6"/>
    <w:rsid w:val="00DF7BD9"/>
    <w:rsid w:val="00E000F4"/>
    <w:rsid w:val="00E001FF"/>
    <w:rsid w:val="00E0073B"/>
    <w:rsid w:val="00E03022"/>
    <w:rsid w:val="00E03A84"/>
    <w:rsid w:val="00E03DEC"/>
    <w:rsid w:val="00E04632"/>
    <w:rsid w:val="00E05CA6"/>
    <w:rsid w:val="00E0684A"/>
    <w:rsid w:val="00E06C56"/>
    <w:rsid w:val="00E07104"/>
    <w:rsid w:val="00E077D5"/>
    <w:rsid w:val="00E07A1C"/>
    <w:rsid w:val="00E10D49"/>
    <w:rsid w:val="00E11108"/>
    <w:rsid w:val="00E112DB"/>
    <w:rsid w:val="00E1178E"/>
    <w:rsid w:val="00E11FDF"/>
    <w:rsid w:val="00E126F6"/>
    <w:rsid w:val="00E133C1"/>
    <w:rsid w:val="00E136AC"/>
    <w:rsid w:val="00E1448C"/>
    <w:rsid w:val="00E1472B"/>
    <w:rsid w:val="00E16419"/>
    <w:rsid w:val="00E1665E"/>
    <w:rsid w:val="00E16E6A"/>
    <w:rsid w:val="00E17F39"/>
    <w:rsid w:val="00E219D7"/>
    <w:rsid w:val="00E21DAF"/>
    <w:rsid w:val="00E22235"/>
    <w:rsid w:val="00E23D9B"/>
    <w:rsid w:val="00E23F82"/>
    <w:rsid w:val="00E2469C"/>
    <w:rsid w:val="00E24F7D"/>
    <w:rsid w:val="00E253E0"/>
    <w:rsid w:val="00E263E6"/>
    <w:rsid w:val="00E2711B"/>
    <w:rsid w:val="00E271C6"/>
    <w:rsid w:val="00E32620"/>
    <w:rsid w:val="00E3307E"/>
    <w:rsid w:val="00E330FA"/>
    <w:rsid w:val="00E3371D"/>
    <w:rsid w:val="00E33BCF"/>
    <w:rsid w:val="00E33D06"/>
    <w:rsid w:val="00E35FE6"/>
    <w:rsid w:val="00E3629D"/>
    <w:rsid w:val="00E36774"/>
    <w:rsid w:val="00E36F1D"/>
    <w:rsid w:val="00E37364"/>
    <w:rsid w:val="00E379DD"/>
    <w:rsid w:val="00E37F9B"/>
    <w:rsid w:val="00E407D7"/>
    <w:rsid w:val="00E407F3"/>
    <w:rsid w:val="00E41F0C"/>
    <w:rsid w:val="00E426F3"/>
    <w:rsid w:val="00E42890"/>
    <w:rsid w:val="00E432DD"/>
    <w:rsid w:val="00E464D5"/>
    <w:rsid w:val="00E4767C"/>
    <w:rsid w:val="00E47C70"/>
    <w:rsid w:val="00E5068E"/>
    <w:rsid w:val="00E51E30"/>
    <w:rsid w:val="00E51E62"/>
    <w:rsid w:val="00E52F46"/>
    <w:rsid w:val="00E539A2"/>
    <w:rsid w:val="00E54A7E"/>
    <w:rsid w:val="00E54B10"/>
    <w:rsid w:val="00E55C1B"/>
    <w:rsid w:val="00E57066"/>
    <w:rsid w:val="00E57256"/>
    <w:rsid w:val="00E5755F"/>
    <w:rsid w:val="00E615A2"/>
    <w:rsid w:val="00E631C1"/>
    <w:rsid w:val="00E64287"/>
    <w:rsid w:val="00E65637"/>
    <w:rsid w:val="00E65DD9"/>
    <w:rsid w:val="00E65E41"/>
    <w:rsid w:val="00E664A2"/>
    <w:rsid w:val="00E6678A"/>
    <w:rsid w:val="00E66842"/>
    <w:rsid w:val="00E678E6"/>
    <w:rsid w:val="00E701E9"/>
    <w:rsid w:val="00E7036A"/>
    <w:rsid w:val="00E71849"/>
    <w:rsid w:val="00E721F0"/>
    <w:rsid w:val="00E73DBF"/>
    <w:rsid w:val="00E74422"/>
    <w:rsid w:val="00E74AEA"/>
    <w:rsid w:val="00E75CC1"/>
    <w:rsid w:val="00E810C3"/>
    <w:rsid w:val="00E81A3C"/>
    <w:rsid w:val="00E81E30"/>
    <w:rsid w:val="00E82E87"/>
    <w:rsid w:val="00E83FB0"/>
    <w:rsid w:val="00E847D4"/>
    <w:rsid w:val="00E84B69"/>
    <w:rsid w:val="00E9062E"/>
    <w:rsid w:val="00E9198A"/>
    <w:rsid w:val="00E92332"/>
    <w:rsid w:val="00E9332E"/>
    <w:rsid w:val="00E93769"/>
    <w:rsid w:val="00E946C0"/>
    <w:rsid w:val="00E95748"/>
    <w:rsid w:val="00E95CBB"/>
    <w:rsid w:val="00E95E97"/>
    <w:rsid w:val="00E95FC4"/>
    <w:rsid w:val="00E96063"/>
    <w:rsid w:val="00E96D44"/>
    <w:rsid w:val="00EA1935"/>
    <w:rsid w:val="00EA1CC4"/>
    <w:rsid w:val="00EA20BB"/>
    <w:rsid w:val="00EA243E"/>
    <w:rsid w:val="00EA2BBD"/>
    <w:rsid w:val="00EA3795"/>
    <w:rsid w:val="00EA3D0C"/>
    <w:rsid w:val="00EA3F09"/>
    <w:rsid w:val="00EA573C"/>
    <w:rsid w:val="00EA66DD"/>
    <w:rsid w:val="00EB2C6D"/>
    <w:rsid w:val="00EB365F"/>
    <w:rsid w:val="00EB508C"/>
    <w:rsid w:val="00EB54AC"/>
    <w:rsid w:val="00EB5659"/>
    <w:rsid w:val="00EB5DB5"/>
    <w:rsid w:val="00EB6133"/>
    <w:rsid w:val="00EB710F"/>
    <w:rsid w:val="00EB775B"/>
    <w:rsid w:val="00EC0D73"/>
    <w:rsid w:val="00EC1491"/>
    <w:rsid w:val="00EC1EFA"/>
    <w:rsid w:val="00EC2C54"/>
    <w:rsid w:val="00EC31EB"/>
    <w:rsid w:val="00EC3563"/>
    <w:rsid w:val="00EC51F3"/>
    <w:rsid w:val="00EC5A57"/>
    <w:rsid w:val="00EC7EA2"/>
    <w:rsid w:val="00ED4131"/>
    <w:rsid w:val="00ED5B6E"/>
    <w:rsid w:val="00ED5BAE"/>
    <w:rsid w:val="00ED682F"/>
    <w:rsid w:val="00ED74B1"/>
    <w:rsid w:val="00EE13CC"/>
    <w:rsid w:val="00EE1E8D"/>
    <w:rsid w:val="00EE5289"/>
    <w:rsid w:val="00EE534F"/>
    <w:rsid w:val="00EE6CD0"/>
    <w:rsid w:val="00EE6E87"/>
    <w:rsid w:val="00EE789D"/>
    <w:rsid w:val="00EF034A"/>
    <w:rsid w:val="00EF0393"/>
    <w:rsid w:val="00EF1598"/>
    <w:rsid w:val="00EF1B53"/>
    <w:rsid w:val="00EF5BA7"/>
    <w:rsid w:val="00EF5CAC"/>
    <w:rsid w:val="00EF69B7"/>
    <w:rsid w:val="00EF6B03"/>
    <w:rsid w:val="00EF7E32"/>
    <w:rsid w:val="00F00706"/>
    <w:rsid w:val="00F00815"/>
    <w:rsid w:val="00F00D4A"/>
    <w:rsid w:val="00F01A7F"/>
    <w:rsid w:val="00F02420"/>
    <w:rsid w:val="00F02AD3"/>
    <w:rsid w:val="00F03A30"/>
    <w:rsid w:val="00F0486A"/>
    <w:rsid w:val="00F0701E"/>
    <w:rsid w:val="00F070BB"/>
    <w:rsid w:val="00F07C04"/>
    <w:rsid w:val="00F07D63"/>
    <w:rsid w:val="00F100D3"/>
    <w:rsid w:val="00F10116"/>
    <w:rsid w:val="00F10737"/>
    <w:rsid w:val="00F10D4E"/>
    <w:rsid w:val="00F112AA"/>
    <w:rsid w:val="00F11DC5"/>
    <w:rsid w:val="00F12655"/>
    <w:rsid w:val="00F12B22"/>
    <w:rsid w:val="00F12D7F"/>
    <w:rsid w:val="00F12E92"/>
    <w:rsid w:val="00F15522"/>
    <w:rsid w:val="00F155F3"/>
    <w:rsid w:val="00F15C3A"/>
    <w:rsid w:val="00F172CC"/>
    <w:rsid w:val="00F1758D"/>
    <w:rsid w:val="00F20E35"/>
    <w:rsid w:val="00F212F5"/>
    <w:rsid w:val="00F2146A"/>
    <w:rsid w:val="00F21E4F"/>
    <w:rsid w:val="00F23454"/>
    <w:rsid w:val="00F23DBA"/>
    <w:rsid w:val="00F2561F"/>
    <w:rsid w:val="00F25B56"/>
    <w:rsid w:val="00F269A5"/>
    <w:rsid w:val="00F321D4"/>
    <w:rsid w:val="00F3249E"/>
    <w:rsid w:val="00F32788"/>
    <w:rsid w:val="00F327E5"/>
    <w:rsid w:val="00F32A9C"/>
    <w:rsid w:val="00F333D8"/>
    <w:rsid w:val="00F34175"/>
    <w:rsid w:val="00F34D0A"/>
    <w:rsid w:val="00F3509B"/>
    <w:rsid w:val="00F352EB"/>
    <w:rsid w:val="00F3719B"/>
    <w:rsid w:val="00F37B9C"/>
    <w:rsid w:val="00F40F4A"/>
    <w:rsid w:val="00F41883"/>
    <w:rsid w:val="00F41E41"/>
    <w:rsid w:val="00F43B90"/>
    <w:rsid w:val="00F440F1"/>
    <w:rsid w:val="00F44755"/>
    <w:rsid w:val="00F45405"/>
    <w:rsid w:val="00F45A1F"/>
    <w:rsid w:val="00F46D9F"/>
    <w:rsid w:val="00F47410"/>
    <w:rsid w:val="00F502F9"/>
    <w:rsid w:val="00F51023"/>
    <w:rsid w:val="00F518C8"/>
    <w:rsid w:val="00F51E6F"/>
    <w:rsid w:val="00F53842"/>
    <w:rsid w:val="00F53BEB"/>
    <w:rsid w:val="00F54011"/>
    <w:rsid w:val="00F556E9"/>
    <w:rsid w:val="00F55E1D"/>
    <w:rsid w:val="00F56248"/>
    <w:rsid w:val="00F564FE"/>
    <w:rsid w:val="00F57DA2"/>
    <w:rsid w:val="00F57DC5"/>
    <w:rsid w:val="00F6240C"/>
    <w:rsid w:val="00F62FBD"/>
    <w:rsid w:val="00F641BE"/>
    <w:rsid w:val="00F66299"/>
    <w:rsid w:val="00F66978"/>
    <w:rsid w:val="00F6744A"/>
    <w:rsid w:val="00F701EB"/>
    <w:rsid w:val="00F7042F"/>
    <w:rsid w:val="00F70A4F"/>
    <w:rsid w:val="00F70B25"/>
    <w:rsid w:val="00F71360"/>
    <w:rsid w:val="00F72880"/>
    <w:rsid w:val="00F73D4D"/>
    <w:rsid w:val="00F75732"/>
    <w:rsid w:val="00F75A11"/>
    <w:rsid w:val="00F75FE5"/>
    <w:rsid w:val="00F76C6E"/>
    <w:rsid w:val="00F804EA"/>
    <w:rsid w:val="00F80F73"/>
    <w:rsid w:val="00F8194B"/>
    <w:rsid w:val="00F8198F"/>
    <w:rsid w:val="00F8219F"/>
    <w:rsid w:val="00F83994"/>
    <w:rsid w:val="00F84AC6"/>
    <w:rsid w:val="00F86450"/>
    <w:rsid w:val="00F87484"/>
    <w:rsid w:val="00F87A1A"/>
    <w:rsid w:val="00F87C7E"/>
    <w:rsid w:val="00F90222"/>
    <w:rsid w:val="00F91530"/>
    <w:rsid w:val="00F9160F"/>
    <w:rsid w:val="00F91BF6"/>
    <w:rsid w:val="00F920C7"/>
    <w:rsid w:val="00F920DD"/>
    <w:rsid w:val="00F934D0"/>
    <w:rsid w:val="00F94709"/>
    <w:rsid w:val="00F95115"/>
    <w:rsid w:val="00F960CC"/>
    <w:rsid w:val="00F972E5"/>
    <w:rsid w:val="00F97D69"/>
    <w:rsid w:val="00FA054A"/>
    <w:rsid w:val="00FA0A4F"/>
    <w:rsid w:val="00FA1106"/>
    <w:rsid w:val="00FA182C"/>
    <w:rsid w:val="00FA2402"/>
    <w:rsid w:val="00FA3227"/>
    <w:rsid w:val="00FA37B2"/>
    <w:rsid w:val="00FA45D5"/>
    <w:rsid w:val="00FA5CAB"/>
    <w:rsid w:val="00FA6CAE"/>
    <w:rsid w:val="00FA6D48"/>
    <w:rsid w:val="00FA7088"/>
    <w:rsid w:val="00FA7E33"/>
    <w:rsid w:val="00FB19DD"/>
    <w:rsid w:val="00FB3E5F"/>
    <w:rsid w:val="00FB3F4E"/>
    <w:rsid w:val="00FB40A3"/>
    <w:rsid w:val="00FB40EF"/>
    <w:rsid w:val="00FB68ED"/>
    <w:rsid w:val="00FB6A31"/>
    <w:rsid w:val="00FB6BDC"/>
    <w:rsid w:val="00FB6E79"/>
    <w:rsid w:val="00FC0B21"/>
    <w:rsid w:val="00FC0B27"/>
    <w:rsid w:val="00FC13A3"/>
    <w:rsid w:val="00FC32BB"/>
    <w:rsid w:val="00FC39AA"/>
    <w:rsid w:val="00FC3B71"/>
    <w:rsid w:val="00FC5C9E"/>
    <w:rsid w:val="00FC6761"/>
    <w:rsid w:val="00FC6ECB"/>
    <w:rsid w:val="00FC76B2"/>
    <w:rsid w:val="00FD0EFA"/>
    <w:rsid w:val="00FD0FD2"/>
    <w:rsid w:val="00FD2691"/>
    <w:rsid w:val="00FD434B"/>
    <w:rsid w:val="00FD5ACE"/>
    <w:rsid w:val="00FD5ECF"/>
    <w:rsid w:val="00FD5FB0"/>
    <w:rsid w:val="00FD6F4C"/>
    <w:rsid w:val="00FD7A58"/>
    <w:rsid w:val="00FD7B10"/>
    <w:rsid w:val="00FD7C55"/>
    <w:rsid w:val="00FE04EA"/>
    <w:rsid w:val="00FE0856"/>
    <w:rsid w:val="00FE1C73"/>
    <w:rsid w:val="00FE2844"/>
    <w:rsid w:val="00FE3504"/>
    <w:rsid w:val="00FE3BA1"/>
    <w:rsid w:val="00FE3F44"/>
    <w:rsid w:val="00FE44D2"/>
    <w:rsid w:val="00FE4805"/>
    <w:rsid w:val="00FE4881"/>
    <w:rsid w:val="00FE4BDE"/>
    <w:rsid w:val="00FE5A9F"/>
    <w:rsid w:val="00FE6D5A"/>
    <w:rsid w:val="00FE72BB"/>
    <w:rsid w:val="00FF064F"/>
    <w:rsid w:val="00FF10C3"/>
    <w:rsid w:val="00FF1914"/>
    <w:rsid w:val="00FF1AC2"/>
    <w:rsid w:val="00FF1D65"/>
    <w:rsid w:val="00FF2B8F"/>
    <w:rsid w:val="00FF3451"/>
    <w:rsid w:val="00FF34A1"/>
    <w:rsid w:val="00FF4D2D"/>
    <w:rsid w:val="00FF4ED6"/>
    <w:rsid w:val="00FF7690"/>
    <w:rsid w:val="03288320"/>
    <w:rsid w:val="0F2C6F96"/>
    <w:rsid w:val="1A10ED65"/>
    <w:rsid w:val="28DFBD6B"/>
    <w:rsid w:val="35DA2EFA"/>
    <w:rsid w:val="39F9C722"/>
    <w:rsid w:val="453B8842"/>
    <w:rsid w:val="4813C684"/>
    <w:rsid w:val="4ABA98F3"/>
    <w:rsid w:val="52CD5262"/>
    <w:rsid w:val="60936390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24113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2624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66007"/>
    <w:pPr>
      <w:keepNext/>
      <w:pageBreakBefore/>
      <w:numPr>
        <w:numId w:val="6"/>
      </w:numPr>
      <w:ind w:left="357" w:hanging="357"/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66007"/>
    <w:pPr>
      <w:keepNext/>
      <w:tabs>
        <w:tab w:val="num" w:pos="792"/>
      </w:tabs>
      <w:ind w:left="431" w:hanging="431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4830AC"/>
    <w:pPr>
      <w:keepNext/>
      <w:tabs>
        <w:tab w:val="num" w:pos="1440"/>
      </w:tabs>
      <w:spacing w:line="360" w:lineRule="auto"/>
      <w:ind w:left="505" w:hanging="505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66007"/>
    <w:rPr>
      <w:rFonts w:ascii="Arial" w:eastAsia="Calibri" w:hAnsi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4830AC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1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link w:val="NoSpacingChar"/>
    <w:uiPriority w:val="1"/>
    <w:qFormat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2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3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customStyle="1" w:styleId="GridTable21">
    <w:name w:val="Grid Table 21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customStyle="1" w:styleId="PlainTable11">
    <w:name w:val="Plain Table 1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1Light1">
    <w:name w:val="List Table 1 Light1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customStyle="1" w:styleId="ListTable21">
    <w:name w:val="List Table 21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character" w:customStyle="1" w:styleId="font51">
    <w:name w:val="font51"/>
    <w:basedOn w:val="DefaultParagraphFont"/>
    <w:rsid w:val="00750E2B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PlaceholderText">
    <w:name w:val="Placeholder Text"/>
    <w:basedOn w:val="DefaultParagraphFont"/>
    <w:uiPriority w:val="99"/>
    <w:semiHidden/>
    <w:rsid w:val="00414734"/>
    <w:rPr>
      <w:color w:val="808080"/>
    </w:rPr>
  </w:style>
  <w:style w:type="paragraph" w:styleId="ListParagraph">
    <w:name w:val="List Paragraph"/>
    <w:basedOn w:val="Normal"/>
    <w:uiPriority w:val="34"/>
    <w:rsid w:val="003004A7"/>
    <w:pPr>
      <w:ind w:left="720"/>
      <w:contextualSpacing/>
    </w:pPr>
  </w:style>
  <w:style w:type="numbering" w:customStyle="1" w:styleId="Tyyli2">
    <w:name w:val="Tyyli2"/>
    <w:uiPriority w:val="99"/>
    <w:rsid w:val="001351B5"/>
    <w:pPr>
      <w:numPr>
        <w:numId w:val="4"/>
      </w:numPr>
    </w:pPr>
  </w:style>
  <w:style w:type="paragraph" w:styleId="Revision">
    <w:name w:val="Revision"/>
    <w:hidden/>
    <w:uiPriority w:val="99"/>
    <w:semiHidden/>
    <w:rsid w:val="00172774"/>
    <w:rPr>
      <w:rFonts w:ascii="Arial" w:eastAsia="Calibri" w:hAnsi="Arial" w:cs="Symbol"/>
      <w:sz w:val="24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266007"/>
    <w:rPr>
      <w:rFonts w:ascii="Arial" w:eastAsia="Calibri" w:hAnsi="Arial" w:cs="Arial"/>
      <w:b/>
      <w:bCs/>
      <w:kern w:val="32"/>
      <w:sz w:val="24"/>
      <w:szCs w:val="32"/>
      <w:lang w:eastAsia="en-US"/>
    </w:rPr>
  </w:style>
  <w:style w:type="character" w:customStyle="1" w:styleId="NoSpacingChar">
    <w:name w:val="No Spacing Char"/>
    <w:aliases w:val="Lähteet lista Char"/>
    <w:basedOn w:val="DefaultParagraphFont"/>
    <w:link w:val="NoSpacing"/>
    <w:uiPriority w:val="1"/>
    <w:rsid w:val="0044638E"/>
    <w:rPr>
      <w:rFonts w:ascii="Arial" w:eastAsia="Calibri" w:hAnsi="Arial" w:cs="Symbol"/>
      <w:sz w:val="24"/>
      <w:szCs w:val="22"/>
      <w:lang w:eastAsia="en-US"/>
    </w:rPr>
  </w:style>
  <w:style w:type="paragraph" w:customStyle="1" w:styleId="msonormal0">
    <w:name w:val="msonormal"/>
    <w:basedOn w:val="Normal"/>
    <w:rsid w:val="0044638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i-F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38E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5D02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2EA3E6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5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2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erz/Documents/gitrepos/s-asema/Tekninen_Dokumentti_NJS.dotx" TargetMode="Externa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513FDDACF0B0A49B8DD997DAC04D83F" ma:contentTypeVersion="7" ma:contentTypeDescription="Luo uusi asiakirja." ma:contentTypeScope="" ma:versionID="7ec3093f93ad5ca88b97942f0348a1e5">
  <xsd:schema xmlns:xsd="http://www.w3.org/2001/XMLSchema" xmlns:xs="http://www.w3.org/2001/XMLSchema" xmlns:p="http://schemas.microsoft.com/office/2006/metadata/properties" xmlns:ns3="09d75ec8-83e1-45b8-9f12-5abfb91c3e76" xmlns:ns4="49453b7f-5c77-4b1f-bc8d-d36327f5c192" targetNamespace="http://schemas.microsoft.com/office/2006/metadata/properties" ma:root="true" ma:fieldsID="4b5ffbbb6ec746cf43ea6bd2b61ba53e" ns3:_="" ns4:_="">
    <xsd:import namespace="09d75ec8-83e1-45b8-9f12-5abfb91c3e76"/>
    <xsd:import namespace="49453b7f-5c77-4b1f-bc8d-d36327f5c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75ec8-83e1-45b8-9f12-5abfb91c3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53b7f-5c77-4b1f-bc8d-d36327f5c19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BF8AA9-CB0B-418D-B078-67306FA626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d75ec8-83e1-45b8-9f12-5abfb91c3e76"/>
    <ds:schemaRef ds:uri="49453b7f-5c77-4b1f-bc8d-d36327f5c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8EE537-0CCC-47EA-AAE9-A38629E9F8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0A732F-3C41-421E-8231-34FE2E5294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Tekninen_Dokumentti_NJS.dotx</Template>
  <TotalTime>0</TotalTime>
  <Pages>9</Pages>
  <Words>550</Words>
  <Characters>3137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>Opinnäytetyön otsikko</vt:lpstr>
    </vt:vector>
  </TitlesOfParts>
  <LinksUpToDate>false</LinksUpToDate>
  <CharactersWithSpaces>3680</CharactersWithSpaces>
  <SharedDoc>false</SharedDoc>
  <HLinks>
    <vt:vector size="108" baseType="variant">
      <vt:variant>
        <vt:i4>4587591</vt:i4>
      </vt:variant>
      <vt:variant>
        <vt:i4>105</vt:i4>
      </vt:variant>
      <vt:variant>
        <vt:i4>0</vt:i4>
      </vt:variant>
      <vt:variant>
        <vt:i4>5</vt:i4>
      </vt:variant>
      <vt:variant>
        <vt:lpwstr>http://webapi19sa-1.course.tamk.cloud/v1/weather/temperature</vt:lpwstr>
      </vt:variant>
      <vt:variant>
        <vt:lpwstr/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_Toc156561576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_Toc156561575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_Toc156561574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_Toc156561573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_Toc156561572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_Toc156561571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_Toc156561570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_Toc156561569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_Toc156561568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_Toc156561567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_Toc156561566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_Toc156561565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_Toc156561564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_Toc156561563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_Toc156561562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_Toc156561561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_Toc156561560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/>
  <cp:revision>1</cp:revision>
  <dcterms:created xsi:type="dcterms:W3CDTF">2025-02-20T10:20:00Z</dcterms:created>
  <dcterms:modified xsi:type="dcterms:W3CDTF">2025-02-20T12:16:00Z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0x010100D513FDDACF0B0A49B8DD997DAC04D83F</vt:lpwstr>
  </property>
</Properties>
</file>